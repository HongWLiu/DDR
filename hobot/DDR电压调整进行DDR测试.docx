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3E8DE" w14:textId="77777777" w:rsidR="00E56FE4" w:rsidRDefault="00E56FE4" w:rsidP="00912B16">
      <w:pPr>
        <w:spacing w:after="65"/>
        <w:ind w:leftChars="0" w:left="0" w:firstLine="440"/>
      </w:pPr>
      <w:bookmarkStart w:id="0" w:name="_Toc34385209"/>
      <w:bookmarkStart w:id="1" w:name="_Toc34645876"/>
      <w:bookmarkStart w:id="2" w:name="_Toc34664290"/>
      <w:bookmarkStart w:id="3" w:name="_Toc35257226"/>
      <w:bookmarkStart w:id="4" w:name="_Toc35262750"/>
      <w:bookmarkStart w:id="5" w:name="_Toc35266954"/>
      <w:bookmarkStart w:id="6" w:name="_Toc37260159"/>
      <w:bookmarkStart w:id="7" w:name="_Toc37260221"/>
      <w:bookmarkStart w:id="8" w:name="_Toc37260276"/>
      <w:bookmarkStart w:id="9" w:name="_Toc37260797"/>
      <w:bookmarkStart w:id="10" w:name="_Toc37261042"/>
      <w:bookmarkStart w:id="11" w:name="_Toc37261076"/>
      <w:bookmarkStart w:id="12" w:name="_Toc37261138"/>
      <w:bookmarkStart w:id="13" w:name="_Toc37261315"/>
      <w:bookmarkStart w:id="14" w:name="_Toc37262212"/>
      <w:bookmarkStart w:id="15" w:name="_Toc37856916"/>
      <w:bookmarkStart w:id="16" w:name="_Hlk22041443"/>
      <w:r w:rsidRPr="00F37777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20926153" wp14:editId="2AAC784F">
                <wp:simplePos x="0" y="0"/>
                <wp:positionH relativeFrom="column">
                  <wp:posOffset>3628390</wp:posOffset>
                </wp:positionH>
                <wp:positionV relativeFrom="paragraph">
                  <wp:posOffset>286642</wp:posOffset>
                </wp:positionV>
                <wp:extent cx="2162175" cy="1095375"/>
                <wp:effectExtent l="0" t="0" r="9525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64C5D" w14:textId="77777777" w:rsidR="006C53B1" w:rsidRPr="00956939" w:rsidRDefault="006C53B1" w:rsidP="002C165B">
                            <w:pPr>
                              <w:spacing w:after="65"/>
                              <w:ind w:left="440"/>
                              <w:rPr>
                                <w:rFonts w:cs="Segoe UI"/>
                                <w:color w:val="2B67F5"/>
                                <w:sz w:val="28"/>
                                <w:szCs w:val="28"/>
                              </w:rPr>
                            </w:pPr>
                            <w:r w:rsidRPr="00956939">
                              <w:rPr>
                                <w:rFonts w:cs="Segoe UI"/>
                                <w:color w:val="2B67F5"/>
                                <w:sz w:val="28"/>
                                <w:szCs w:val="28"/>
                              </w:rPr>
                              <w:t xml:space="preserve">HR-xx-xx </w:t>
                            </w:r>
                          </w:p>
                          <w:p w14:paraId="5D1C62C7" w14:textId="77777777" w:rsidR="006C53B1" w:rsidRDefault="006C53B1" w:rsidP="00437735">
                            <w:pPr>
                              <w:spacing w:after="65"/>
                              <w:ind w:left="440"/>
                              <w:rPr>
                                <w:rFonts w:cs="Segoe UI"/>
                                <w:color w:val="2B67F5"/>
                                <w:sz w:val="28"/>
                                <w:szCs w:val="28"/>
                              </w:rPr>
                            </w:pPr>
                            <w:r w:rsidRPr="00956939">
                              <w:rPr>
                                <w:rFonts w:cs="Segoe UI"/>
                                <w:color w:val="2B67F5"/>
                                <w:sz w:val="28"/>
                                <w:szCs w:val="28"/>
                              </w:rPr>
                              <w:t>Rev. Ax</w:t>
                            </w:r>
                          </w:p>
                          <w:sdt>
                            <w:sdtPr>
                              <w:rPr>
                                <w:rFonts w:cs="Segoe UI"/>
                                <w:color w:val="2B67F5"/>
                                <w:sz w:val="28"/>
                                <w:szCs w:val="28"/>
                              </w:rPr>
                              <w:alias w:val="Document Status: Draft, Released, Active,Obsolete"/>
                              <w:tag w:val="Document Status: Draft, Released, Active,Obsolete"/>
                              <w:id w:val="1776829230"/>
                              <w:placeholder>
                                <w:docPart w:val="7B09A69BD1A04360A7860360BFD100D7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14:paraId="250641B7" w14:textId="77777777" w:rsidR="006C53B1" w:rsidRPr="00956939" w:rsidRDefault="006C53B1" w:rsidP="00437735">
                                <w:pPr>
                                  <w:spacing w:after="65"/>
                                  <w:ind w:left="440"/>
                                  <w:rPr>
                                    <w:rFonts w:cs="Segoe UI"/>
                                    <w:color w:val="2B67F5"/>
                                    <w:sz w:val="28"/>
                                    <w:szCs w:val="28"/>
                                  </w:rPr>
                                </w:pPr>
                                <w:r w:rsidRPr="004C6762">
                                  <w:rPr>
                                    <w:rFonts w:cs="Segoe UI"/>
                                    <w:color w:val="2B67F5"/>
                                    <w:sz w:val="28"/>
                                    <w:szCs w:val="28"/>
                                  </w:rPr>
                                  <w:t>单击此处输入文字。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261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7pt;margin-top:22.55pt;width:170.25pt;height:86.2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" stroked="f">
                <v:textbox>
                  <w:txbxContent>
                    <w:p w14:paraId="2B364C5D" w14:textId="77777777" w:rsidR="006C53B1" w:rsidRPr="00956939" w:rsidRDefault="006C53B1" w:rsidP="002C165B">
                      <w:pPr>
                        <w:spacing w:after="65"/>
                        <w:ind w:left="440"/>
                        <w:rPr>
                          <w:rFonts w:cs="Segoe UI"/>
                          <w:color w:val="2B67F5"/>
                          <w:sz w:val="28"/>
                          <w:szCs w:val="28"/>
                        </w:rPr>
                      </w:pPr>
                      <w:r w:rsidRPr="00956939">
                        <w:rPr>
                          <w:rFonts w:cs="Segoe UI"/>
                          <w:color w:val="2B67F5"/>
                          <w:sz w:val="28"/>
                          <w:szCs w:val="28"/>
                        </w:rPr>
                        <w:t xml:space="preserve">HR-xx-xx </w:t>
                      </w:r>
                    </w:p>
                    <w:p w14:paraId="5D1C62C7" w14:textId="77777777" w:rsidR="006C53B1" w:rsidRDefault="006C53B1" w:rsidP="00437735">
                      <w:pPr>
                        <w:spacing w:after="65"/>
                        <w:ind w:left="440"/>
                        <w:rPr>
                          <w:rFonts w:cs="Segoe UI"/>
                          <w:color w:val="2B67F5"/>
                          <w:sz w:val="28"/>
                          <w:szCs w:val="28"/>
                        </w:rPr>
                      </w:pPr>
                      <w:r w:rsidRPr="00956939">
                        <w:rPr>
                          <w:rFonts w:cs="Segoe UI"/>
                          <w:color w:val="2B67F5"/>
                          <w:sz w:val="28"/>
                          <w:szCs w:val="28"/>
                        </w:rPr>
                        <w:t>Rev. Ax</w:t>
                      </w:r>
                    </w:p>
                    <w:sdt>
                      <w:sdtPr>
                        <w:rPr>
                          <w:rFonts w:cs="Segoe UI"/>
                          <w:color w:val="2B67F5"/>
                          <w:sz w:val="28"/>
                          <w:szCs w:val="28"/>
                        </w:rPr>
                        <w:alias w:val="Document Status: Draft, Released, Active,Obsolete"/>
                        <w:tag w:val="Document Status: Draft, Released, Active,Obsolete"/>
                        <w:id w:val="1776829230"/>
                        <w:placeholder>
                          <w:docPart w:val="7B09A69BD1A04360A7860360BFD100D7"/>
                        </w:placeholder>
                        <w:temporary/>
                        <w:showingPlcHdr/>
                      </w:sdtPr>
                      <w:sdtEndPr/>
                      <w:sdtContent>
                        <w:p w14:paraId="250641B7" w14:textId="77777777" w:rsidR="006C53B1" w:rsidRPr="00956939" w:rsidRDefault="006C53B1" w:rsidP="00437735">
                          <w:pPr>
                            <w:spacing w:after="65"/>
                            <w:ind w:left="440"/>
                            <w:rPr>
                              <w:rFonts w:cs="Segoe UI"/>
                              <w:color w:val="2B67F5"/>
                              <w:sz w:val="28"/>
                              <w:szCs w:val="28"/>
                            </w:rPr>
                          </w:pPr>
                          <w:r w:rsidRPr="004C6762">
                            <w:rPr>
                              <w:rFonts w:cs="Segoe UI"/>
                              <w:color w:val="2B67F5"/>
                              <w:sz w:val="28"/>
                              <w:szCs w:val="28"/>
                            </w:rPr>
                            <w:t>单击此处输入文字。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sdt>
      <w:sdtPr>
        <w:rPr>
          <w:rFonts w:ascii="Times New Roman" w:eastAsia="PMingLiU" w:hAnsi="Times New Roman" w:cs="Times New Roman"/>
          <w:color w:val="4472C4" w:themeColor="accent1"/>
          <w:kern w:val="2"/>
          <w:sz w:val="24"/>
          <w:szCs w:val="20"/>
          <w:lang w:eastAsia="zh-TW"/>
        </w:rPr>
        <w:id w:val="1819374081"/>
        <w:docPartObj>
          <w:docPartGallery w:val="Cover Pages"/>
          <w:docPartUnique/>
        </w:docPartObj>
      </w:sdtPr>
      <w:sdtEndPr>
        <w:rPr>
          <w:rFonts w:ascii="Segoe UI" w:eastAsia="宋体" w:hAnsi="Segoe UI" w:cstheme="minorBidi"/>
          <w:color w:val="000000" w:themeColor="text1"/>
          <w:sz w:val="22"/>
          <w:szCs w:val="21"/>
          <w:lang w:eastAsia="zh-CN"/>
        </w:rPr>
      </w:sdtEndPr>
      <w:sdtContent>
        <w:p w14:paraId="14E97913" w14:textId="77777777" w:rsidR="00E56FE4" w:rsidRDefault="00A35818" w:rsidP="00E56FE4">
          <w:pPr>
            <w:pStyle w:val="a5"/>
            <w:spacing w:before="1540" w:after="240"/>
            <w:jc w:val="center"/>
            <w:rPr>
              <w:color w:val="4472C4" w:themeColor="accent1"/>
            </w:rPr>
          </w:pPr>
          <w:r w:rsidRPr="00437735">
            <w:rPr>
              <w:noProof/>
            </w:rPr>
            <w:drawing>
              <wp:anchor distT="0" distB="0" distL="114300" distR="114300" simplePos="0" relativeHeight="251762688" behindDoc="0" locked="0" layoutInCell="1" allowOverlap="1" wp14:anchorId="3590294B" wp14:editId="768CFDBB">
                <wp:simplePos x="0" y="0"/>
                <wp:positionH relativeFrom="margin">
                  <wp:align>center</wp:align>
                </wp:positionH>
                <wp:positionV relativeFrom="margin">
                  <wp:posOffset>1786890</wp:posOffset>
                </wp:positionV>
                <wp:extent cx="1971675" cy="613410"/>
                <wp:effectExtent l="0" t="0" r="9525" b="0"/>
                <wp:wrapSquare wrapText="bothSides"/>
                <wp:docPr id="151" name="图片 151" descr="C:\Users\xiangrui.meng\Desktop\彩色标志(透明背景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iangrui.meng\Desktop\彩色标志(透明背景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BD67B15" w14:textId="77777777" w:rsidR="00E56FE4" w:rsidRPr="00E30ECA" w:rsidRDefault="00E56FE4" w:rsidP="00E56FE4">
          <w:pPr>
            <w:pStyle w:val="a5"/>
            <w:spacing w:before="1540" w:after="240"/>
            <w:jc w:val="center"/>
            <w:rPr>
              <w:color w:val="0070C0"/>
            </w:rPr>
          </w:pPr>
        </w:p>
        <w:p w14:paraId="4E3CC2C6" w14:textId="0D68B0F3" w:rsidR="0021552E" w:rsidRPr="0010339D" w:rsidRDefault="007F52EB" w:rsidP="00ED7C41">
          <w:pPr>
            <w:pStyle w:val="a5"/>
            <w:pBdr>
              <w:top w:val="single" w:sz="6" w:space="6" w:color="4472C4" w:themeColor="accent1"/>
              <w:bottom w:val="single" w:sz="6" w:space="31" w:color="4472C4" w:themeColor="accent1"/>
            </w:pBdr>
            <w:spacing w:after="240"/>
            <w:jc w:val="center"/>
            <w:rPr>
              <w:rStyle w:val="Char9"/>
              <w:lang w:val="en-US"/>
            </w:rPr>
          </w:pPr>
          <w:sdt>
            <w:sdtPr>
              <w:rPr>
                <w:rStyle w:val="Char"/>
                <w:rFonts w:eastAsia="黑体"/>
                <w:b/>
                <w:bCs/>
                <w:color w:val="2B67F5"/>
                <w:sz w:val="52"/>
                <w:szCs w:val="20"/>
                <w:lang w:val="zh-CN"/>
              </w:rPr>
              <w:alias w:val="标题"/>
              <w:tag w:val=""/>
              <w:id w:val="-887641850"/>
              <w:placeholder>
                <w:docPart w:val="EF0B22068AE54895AE3BBD357AD7B93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Char"/>
              </w:rPr>
            </w:sdtEndPr>
            <w:sdtContent>
              <w:r w:rsidR="00F708B1" w:rsidRPr="00F708B1">
                <w:rPr>
                  <w:rStyle w:val="Char"/>
                  <w:rFonts w:eastAsia="黑体" w:hint="eastAsia"/>
                  <w:b/>
                  <w:bCs/>
                  <w:color w:val="2B67F5"/>
                  <w:sz w:val="52"/>
                  <w:szCs w:val="20"/>
                  <w:lang w:val="zh-CN"/>
                </w:rPr>
                <w:t>DDR</w:t>
              </w:r>
              <w:r w:rsidR="00807FD5">
                <w:rPr>
                  <w:rStyle w:val="Char"/>
                  <w:rFonts w:eastAsia="黑体" w:hint="eastAsia"/>
                  <w:b/>
                  <w:bCs/>
                  <w:color w:val="2B67F5"/>
                  <w:sz w:val="52"/>
                  <w:szCs w:val="20"/>
                  <w:lang w:val="zh-CN"/>
                </w:rPr>
                <w:t>电压调整进行</w:t>
              </w:r>
              <w:r w:rsidR="00807FD5">
                <w:rPr>
                  <w:rStyle w:val="Char"/>
                  <w:rFonts w:eastAsia="黑体" w:hint="eastAsia"/>
                  <w:b/>
                  <w:bCs/>
                  <w:color w:val="2B67F5"/>
                  <w:sz w:val="52"/>
                  <w:szCs w:val="20"/>
                  <w:lang w:val="zh-CN"/>
                </w:rPr>
                <w:t>DDR</w:t>
              </w:r>
              <w:r w:rsidR="00807FD5">
                <w:rPr>
                  <w:rStyle w:val="Char"/>
                  <w:rFonts w:eastAsia="黑体" w:hint="eastAsia"/>
                  <w:b/>
                  <w:bCs/>
                  <w:color w:val="2B67F5"/>
                  <w:sz w:val="52"/>
                  <w:szCs w:val="20"/>
                  <w:lang w:val="zh-CN"/>
                </w:rPr>
                <w:t>测试</w:t>
              </w:r>
            </w:sdtContent>
          </w:sdt>
        </w:p>
        <w:p w14:paraId="0C090039" w14:textId="77777777" w:rsidR="00E56FE4" w:rsidRDefault="00E56FE4" w:rsidP="00785229">
          <w:pPr>
            <w:pStyle w:val="a5"/>
            <w:rPr>
              <w:color w:val="4472C4" w:themeColor="accent1"/>
              <w:sz w:val="28"/>
              <w:szCs w:val="28"/>
            </w:rPr>
          </w:pPr>
        </w:p>
        <w:p w14:paraId="505A3976" w14:textId="77777777" w:rsidR="00E56FE4" w:rsidRPr="00ED7C41" w:rsidRDefault="00E56FE4" w:rsidP="00E56FE4">
          <w:pPr>
            <w:pStyle w:val="a5"/>
            <w:jc w:val="center"/>
            <w:rPr>
              <w:color w:val="4472C4" w:themeColor="accent1"/>
              <w:sz w:val="28"/>
              <w:szCs w:val="28"/>
            </w:rPr>
          </w:pPr>
        </w:p>
        <w:p w14:paraId="305B4AE5" w14:textId="77777777" w:rsidR="00A35818" w:rsidRDefault="00A35818" w:rsidP="00E56FE4">
          <w:pPr>
            <w:pStyle w:val="a5"/>
            <w:jc w:val="center"/>
            <w:rPr>
              <w:color w:val="4472C4" w:themeColor="accent1"/>
              <w:sz w:val="28"/>
              <w:szCs w:val="28"/>
            </w:rPr>
          </w:pPr>
        </w:p>
        <w:p w14:paraId="395503AA" w14:textId="77777777" w:rsidR="00E56FE4" w:rsidRDefault="00E56FE4" w:rsidP="00E56FE4">
          <w:pPr>
            <w:pStyle w:val="a5"/>
            <w:jc w:val="center"/>
            <w:rPr>
              <w:color w:val="4472C4" w:themeColor="accent1"/>
              <w:sz w:val="28"/>
              <w:szCs w:val="28"/>
            </w:rPr>
          </w:pPr>
        </w:p>
        <w:p w14:paraId="0D7A6DBF" w14:textId="77777777" w:rsidR="0056560E" w:rsidRDefault="003477CC" w:rsidP="00013776">
          <w:pPr>
            <w:pStyle w:val="a5"/>
            <w:rPr>
              <w:color w:val="4472C4" w:themeColor="accent1"/>
              <w:sz w:val="28"/>
              <w:szCs w:val="28"/>
            </w:rPr>
            <w:sectPr w:rsidR="0056560E" w:rsidSect="00013776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080" w:bottom="1440" w:left="1080" w:header="851" w:footer="992" w:gutter="0"/>
              <w:cols w:space="425"/>
              <w:docGrid w:type="lines" w:linePitch="326"/>
            </w:sect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19EEE6D2" wp14:editId="7D19D1BD">
                    <wp:simplePos x="0" y="0"/>
                    <wp:positionH relativeFrom="margin">
                      <wp:posOffset>37783</wp:posOffset>
                    </wp:positionH>
                    <wp:positionV relativeFrom="page">
                      <wp:posOffset>8887777</wp:posOffset>
                    </wp:positionV>
                    <wp:extent cx="6553200" cy="557530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caps/>
                                    <w:color w:val="2B67F5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21372403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AC5006" w14:textId="6F5A115F" w:rsidR="006C53B1" w:rsidRPr="003101C5" w:rsidRDefault="004148E6" w:rsidP="00E56FE4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rFonts w:ascii="Segoe UI" w:hAnsi="Segoe UI" w:cs="Segoe UI"/>
                                        <w:caps/>
                                        <w:color w:val="2B67F5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aps/>
                                        <w:color w:val="2B67F5"/>
                                        <w:sz w:val="28"/>
                                        <w:szCs w:val="28"/>
                                      </w:rPr>
                                      <w:t>2020-11-21</w:t>
                                    </w:r>
                                  </w:p>
                                </w:sdtContent>
                              </w:sdt>
                              <w:p w14:paraId="1986AE74" w14:textId="77777777" w:rsidR="006C53B1" w:rsidRPr="003101C5" w:rsidRDefault="007F52EB" w:rsidP="009B2DA6">
                                <w:pPr>
                                  <w:pStyle w:val="a5"/>
                                  <w:jc w:val="center"/>
                                  <w:rPr>
                                    <w:rFonts w:ascii="Segoe UI" w:hAnsi="Segoe UI" w:cs="Segoe UI"/>
                                    <w:color w:val="2B67F5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aps/>
                                      <w:color w:val="2B67F5"/>
                                    </w:rPr>
                                    <w:alias w:val="公司"/>
                                    <w:tag w:val=""/>
                                    <w:id w:val="-185595370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53B1" w:rsidRPr="003101C5">
                                      <w:rPr>
                                        <w:rFonts w:ascii="Segoe UI" w:hAnsi="Segoe UI" w:cs="Segoe UI"/>
                                        <w:caps/>
                                        <w:color w:val="2B67F5"/>
                                      </w:rPr>
                                      <w:t>HORIZON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EEE6D2" id="文本框 142" o:spid="_x0000_s1027" type="#_x0000_t202" style="position:absolute;margin-left:3pt;margin-top:699.8pt;width:516pt;height:43.9pt;z-index:25164595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KEhwIAAF4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Segoe UI" w:hAnsi="Segoe UI" w:cs="Segoe UI"/>
                              <w:caps/>
                              <w:color w:val="2B67F5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21372403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CAC5006" w14:textId="6F5A115F" w:rsidR="006C53B1" w:rsidRPr="003101C5" w:rsidRDefault="004148E6" w:rsidP="00E56FE4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rFonts w:ascii="Segoe UI" w:hAnsi="Segoe UI" w:cs="Segoe UI"/>
                                  <w:caps/>
                                  <w:color w:val="2B67F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aps/>
                                  <w:color w:val="2B67F5"/>
                                  <w:sz w:val="28"/>
                                  <w:szCs w:val="28"/>
                                </w:rPr>
                                <w:t>2020-11-21</w:t>
                              </w:r>
                            </w:p>
                          </w:sdtContent>
                        </w:sdt>
                        <w:p w14:paraId="1986AE74" w14:textId="77777777" w:rsidR="006C53B1" w:rsidRPr="003101C5" w:rsidRDefault="007F52EB" w:rsidP="009B2DA6">
                          <w:pPr>
                            <w:pStyle w:val="a5"/>
                            <w:jc w:val="center"/>
                            <w:rPr>
                              <w:rFonts w:ascii="Segoe UI" w:hAnsi="Segoe UI" w:cs="Segoe UI"/>
                              <w:color w:val="2B67F5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caps/>
                                <w:color w:val="2B67F5"/>
                              </w:rPr>
                              <w:alias w:val="公司"/>
                              <w:tag w:val=""/>
                              <w:id w:val="-185595370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53B1" w:rsidRPr="003101C5">
                                <w:rPr>
                                  <w:rFonts w:ascii="Segoe UI" w:hAnsi="Segoe UI" w:cs="Segoe UI"/>
                                  <w:caps/>
                                  <w:color w:val="2B67F5"/>
                                </w:rPr>
                                <w:t>HORIZON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CD0FBD3" w14:textId="77777777" w:rsidR="00E56FE4" w:rsidRPr="004624C4" w:rsidRDefault="007F52EB" w:rsidP="004624C4">
          <w:pPr>
            <w:widowControl/>
            <w:spacing w:after="65"/>
            <w:ind w:left="440"/>
          </w:pPr>
        </w:p>
      </w:sdtContent>
    </w:sdt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827"/>
        <w:gridCol w:w="1917"/>
        <w:gridCol w:w="1970"/>
        <w:gridCol w:w="2004"/>
        <w:gridCol w:w="1881"/>
      </w:tblGrid>
      <w:tr w:rsidR="00206041" w:rsidRPr="004624C4" w14:paraId="4F79011B" w14:textId="77777777" w:rsidTr="00057A3A">
        <w:trPr>
          <w:trHeight w:val="499"/>
        </w:trPr>
        <w:tc>
          <w:tcPr>
            <w:tcW w:w="10206" w:type="dxa"/>
            <w:gridSpan w:val="5"/>
            <w:vAlign w:val="center"/>
          </w:tcPr>
          <w:p w14:paraId="68599369" w14:textId="77777777" w:rsidR="00206041" w:rsidRPr="00013776" w:rsidRDefault="00206041" w:rsidP="00013776">
            <w:pPr>
              <w:pStyle w:val="af8"/>
              <w:spacing w:after="65"/>
              <w:jc w:val="center"/>
              <w:rPr>
                <w:rFonts w:ascii="宋体" w:hAnsi="宋体" w:cs="Calibri"/>
                <w:b/>
                <w:sz w:val="28"/>
                <w:szCs w:val="28"/>
              </w:rPr>
            </w:pPr>
            <w:r w:rsidRPr="00013776">
              <w:rPr>
                <w:rFonts w:ascii="宋体" w:hAnsi="宋体" w:cs="Calibri"/>
                <w:b/>
                <w:sz w:val="28"/>
                <w:szCs w:val="28"/>
              </w:rPr>
              <w:t>资料变更历史</w:t>
            </w:r>
            <w:r w:rsidRPr="00013776">
              <w:rPr>
                <w:rFonts w:ascii="宋体" w:hAnsi="宋体" w:cs="Calibri" w:hint="eastAsia"/>
                <w:b/>
                <w:sz w:val="28"/>
                <w:szCs w:val="28"/>
              </w:rPr>
              <w:t xml:space="preserve"> </w:t>
            </w:r>
            <w:r w:rsidRPr="00013776">
              <w:rPr>
                <w:b/>
                <w:sz w:val="28"/>
                <w:szCs w:val="28"/>
              </w:rPr>
              <w:t>Revision History</w:t>
            </w:r>
          </w:p>
        </w:tc>
      </w:tr>
      <w:tr w:rsidR="00BB6381" w:rsidRPr="004624C4" w14:paraId="6FE4FD4C" w14:textId="77777777" w:rsidTr="008F18ED">
        <w:trPr>
          <w:trHeight w:val="624"/>
        </w:trPr>
        <w:tc>
          <w:tcPr>
            <w:tcW w:w="1985" w:type="dxa"/>
            <w:vAlign w:val="center"/>
          </w:tcPr>
          <w:p w14:paraId="702C3A1A" w14:textId="77777777" w:rsidR="00BB6381" w:rsidRPr="00013776" w:rsidRDefault="00BB6381" w:rsidP="00013776">
            <w:pPr>
              <w:pStyle w:val="af8"/>
              <w:spacing w:after="65"/>
              <w:jc w:val="center"/>
            </w:pPr>
            <w:r w:rsidRPr="00013776">
              <w:t>版别</w:t>
            </w:r>
          </w:p>
          <w:p w14:paraId="6BBDFAB8" w14:textId="77777777" w:rsidR="00BB6381" w:rsidRPr="00013776" w:rsidRDefault="00BB6381" w:rsidP="00013776">
            <w:pPr>
              <w:pStyle w:val="af8"/>
              <w:spacing w:after="65"/>
              <w:jc w:val="center"/>
            </w:pPr>
            <w:r w:rsidRPr="00013776">
              <w:t>Rev.</w:t>
            </w:r>
          </w:p>
        </w:tc>
        <w:tc>
          <w:tcPr>
            <w:tcW w:w="2060" w:type="dxa"/>
            <w:vAlign w:val="center"/>
          </w:tcPr>
          <w:p w14:paraId="724847AC" w14:textId="77777777" w:rsidR="00BB6381" w:rsidRPr="00013776" w:rsidRDefault="00BB6381" w:rsidP="00013776">
            <w:pPr>
              <w:pStyle w:val="af8"/>
              <w:spacing w:after="65"/>
              <w:jc w:val="center"/>
            </w:pPr>
            <w:r w:rsidRPr="00013776">
              <w:t>DCN</w:t>
            </w:r>
            <w:r w:rsidRPr="00013776">
              <w:t>号码</w:t>
            </w:r>
          </w:p>
          <w:p w14:paraId="59F281CD" w14:textId="77777777" w:rsidR="00BB6381" w:rsidRPr="00013776" w:rsidRDefault="00BB6381" w:rsidP="00013776">
            <w:pPr>
              <w:pStyle w:val="af8"/>
              <w:spacing w:after="65"/>
              <w:jc w:val="center"/>
            </w:pPr>
            <w:r w:rsidRPr="00013776">
              <w:t>DCN#</w:t>
            </w:r>
          </w:p>
        </w:tc>
        <w:tc>
          <w:tcPr>
            <w:tcW w:w="2091" w:type="dxa"/>
            <w:vAlign w:val="center"/>
          </w:tcPr>
          <w:p w14:paraId="476A7A1A" w14:textId="77777777" w:rsidR="00BB6381" w:rsidRPr="00013776" w:rsidRDefault="00BB6381" w:rsidP="00013776">
            <w:pPr>
              <w:pStyle w:val="af8"/>
              <w:spacing w:after="65"/>
              <w:jc w:val="center"/>
            </w:pPr>
            <w:r w:rsidRPr="00013776">
              <w:t>生效日</w:t>
            </w:r>
          </w:p>
          <w:p w14:paraId="5ADB0F1C" w14:textId="77777777" w:rsidR="00BB6381" w:rsidRPr="00013776" w:rsidRDefault="00BB6381" w:rsidP="00013776">
            <w:pPr>
              <w:pStyle w:val="af8"/>
              <w:spacing w:after="65"/>
              <w:jc w:val="center"/>
            </w:pPr>
            <w:r w:rsidRPr="00013776">
              <w:t>Effective Date</w:t>
            </w:r>
          </w:p>
        </w:tc>
        <w:tc>
          <w:tcPr>
            <w:tcW w:w="2091" w:type="dxa"/>
            <w:vAlign w:val="center"/>
          </w:tcPr>
          <w:p w14:paraId="20DF92F2" w14:textId="77777777" w:rsidR="00BB6381" w:rsidRPr="00013776" w:rsidRDefault="00BB6381" w:rsidP="00013776">
            <w:pPr>
              <w:pStyle w:val="af8"/>
              <w:spacing w:after="65"/>
              <w:jc w:val="center"/>
            </w:pPr>
            <w:r w:rsidRPr="00013776">
              <w:t>变更说明</w:t>
            </w:r>
          </w:p>
          <w:p w14:paraId="3C15055D" w14:textId="77777777" w:rsidR="00BB6381" w:rsidRPr="00013776" w:rsidRDefault="00BB6381" w:rsidP="00013776">
            <w:pPr>
              <w:pStyle w:val="af8"/>
              <w:spacing w:after="65"/>
              <w:jc w:val="center"/>
            </w:pPr>
            <w:r w:rsidRPr="00013776">
              <w:t>Description</w:t>
            </w:r>
          </w:p>
        </w:tc>
        <w:tc>
          <w:tcPr>
            <w:tcW w:w="1979" w:type="dxa"/>
            <w:vAlign w:val="center"/>
          </w:tcPr>
          <w:p w14:paraId="0D7B8426" w14:textId="77777777" w:rsidR="00BB6381" w:rsidRPr="00013776" w:rsidRDefault="00BB6381" w:rsidP="00013776">
            <w:pPr>
              <w:pStyle w:val="af8"/>
              <w:spacing w:after="65"/>
              <w:jc w:val="center"/>
            </w:pPr>
            <w:r w:rsidRPr="00013776">
              <w:t>发行人</w:t>
            </w:r>
          </w:p>
          <w:p w14:paraId="56896498" w14:textId="77777777" w:rsidR="00BB6381" w:rsidRPr="00013776" w:rsidRDefault="00BB6381" w:rsidP="00013776">
            <w:pPr>
              <w:pStyle w:val="af8"/>
              <w:spacing w:after="65"/>
              <w:jc w:val="center"/>
            </w:pPr>
            <w:r w:rsidRPr="00013776">
              <w:t>Initiator</w:t>
            </w:r>
          </w:p>
        </w:tc>
      </w:tr>
      <w:tr w:rsidR="00206041" w:rsidRPr="004624C4" w14:paraId="48039792" w14:textId="77777777" w:rsidTr="008F18ED">
        <w:trPr>
          <w:trHeight w:val="9978"/>
        </w:trPr>
        <w:tc>
          <w:tcPr>
            <w:tcW w:w="1985" w:type="dxa"/>
          </w:tcPr>
          <w:p w14:paraId="3ED643E5" w14:textId="77777777" w:rsidR="00206041" w:rsidRPr="00013776" w:rsidRDefault="00BE1801" w:rsidP="00013776">
            <w:pPr>
              <w:pStyle w:val="af8"/>
              <w:spacing w:after="65"/>
              <w:jc w:val="center"/>
            </w:pPr>
            <w:r w:rsidRPr="00013776">
              <w:t>Ax</w:t>
            </w:r>
          </w:p>
        </w:tc>
        <w:tc>
          <w:tcPr>
            <w:tcW w:w="2060" w:type="dxa"/>
          </w:tcPr>
          <w:p w14:paraId="3CF788A0" w14:textId="77777777" w:rsidR="00206041" w:rsidRPr="00013776" w:rsidRDefault="00206041" w:rsidP="00013776">
            <w:pPr>
              <w:pStyle w:val="af8"/>
              <w:spacing w:after="65"/>
              <w:jc w:val="center"/>
            </w:pPr>
          </w:p>
        </w:tc>
        <w:tc>
          <w:tcPr>
            <w:tcW w:w="2091" w:type="dxa"/>
          </w:tcPr>
          <w:p w14:paraId="7F413332" w14:textId="77777777" w:rsidR="00206041" w:rsidRPr="00013776" w:rsidRDefault="00206041" w:rsidP="00013776">
            <w:pPr>
              <w:pStyle w:val="af8"/>
              <w:spacing w:after="65"/>
              <w:jc w:val="center"/>
            </w:pPr>
          </w:p>
        </w:tc>
        <w:tc>
          <w:tcPr>
            <w:tcW w:w="2091" w:type="dxa"/>
          </w:tcPr>
          <w:p w14:paraId="0355F38A" w14:textId="77777777" w:rsidR="00206041" w:rsidRPr="00013776" w:rsidRDefault="00206041" w:rsidP="00013776">
            <w:pPr>
              <w:pStyle w:val="af8"/>
              <w:spacing w:after="65"/>
              <w:jc w:val="center"/>
            </w:pPr>
            <w:r w:rsidRPr="00013776">
              <w:t>I</w:t>
            </w:r>
            <w:r w:rsidR="00251C5B" w:rsidRPr="00013776">
              <w:t>nitial</w:t>
            </w:r>
          </w:p>
        </w:tc>
        <w:tc>
          <w:tcPr>
            <w:tcW w:w="1979" w:type="dxa"/>
          </w:tcPr>
          <w:p w14:paraId="136C97AE" w14:textId="2DA29DF3" w:rsidR="006E7CC9" w:rsidRPr="00013776" w:rsidRDefault="00377A91" w:rsidP="00013776">
            <w:pPr>
              <w:pStyle w:val="af8"/>
              <w:spacing w:after="65"/>
              <w:jc w:val="center"/>
            </w:pPr>
            <w:r>
              <w:t>Yuewen.li</w:t>
            </w:r>
          </w:p>
        </w:tc>
      </w:tr>
      <w:bookmarkEnd w:id="16"/>
    </w:tbl>
    <w:p w14:paraId="4CDAA011" w14:textId="77777777" w:rsidR="00780071" w:rsidRDefault="00780071" w:rsidP="00E416BC">
      <w:pPr>
        <w:pStyle w:val="10"/>
        <w:spacing w:after="65"/>
        <w:ind w:left="440" w:firstLine="420"/>
        <w:rPr>
          <w:lang w:eastAsia="zh-TW"/>
        </w:rPr>
      </w:pPr>
      <w:r>
        <w:rPr>
          <w:lang w:eastAsia="zh-TW"/>
        </w:rPr>
        <w:br w:type="page"/>
      </w:r>
    </w:p>
    <w:sdt>
      <w:sdtPr>
        <w:rPr>
          <w:rFonts w:ascii="Segoe UI" w:eastAsia="宋体" w:hAnsi="Segoe UI" w:cstheme="minorBidi"/>
          <w:color w:val="000000" w:themeColor="text1"/>
          <w:kern w:val="2"/>
          <w:sz w:val="22"/>
          <w:szCs w:val="21"/>
          <w:lang w:val="zh-CN"/>
        </w:rPr>
        <w:id w:val="-1822185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3B98D2" w14:textId="77777777" w:rsidR="00E416BC" w:rsidRPr="00E416BC" w:rsidRDefault="00E416BC" w:rsidP="00013776">
          <w:pPr>
            <w:pStyle w:val="TOC"/>
            <w:spacing w:after="65"/>
            <w:ind w:left="0" w:firstLine="440"/>
            <w:jc w:val="center"/>
            <w:rPr>
              <w:rFonts w:eastAsia="黑体"/>
              <w:color w:val="000000" w:themeColor="text1"/>
              <w:sz w:val="28"/>
              <w:szCs w:val="28"/>
            </w:rPr>
          </w:pPr>
          <w:r w:rsidRPr="00E416BC">
            <w:rPr>
              <w:rFonts w:ascii="宋体" w:eastAsia="宋体" w:hAnsi="宋体"/>
              <w:b/>
              <w:color w:val="000000" w:themeColor="text1"/>
              <w:sz w:val="28"/>
              <w:szCs w:val="28"/>
              <w:lang w:val="zh-CN"/>
            </w:rPr>
            <w:t>目录</w:t>
          </w:r>
          <w:r w:rsidRPr="00E416BC">
            <w:rPr>
              <w:rFonts w:ascii="Segoe UI" w:hAnsi="Segoe UI" w:cs="Segoe UI"/>
              <w:b/>
              <w:color w:val="000000" w:themeColor="text1"/>
              <w:sz w:val="28"/>
              <w:szCs w:val="28"/>
            </w:rPr>
            <w:t>Contents</w:t>
          </w:r>
        </w:p>
        <w:bookmarkStart w:id="17" w:name="_GoBack"/>
        <w:bookmarkEnd w:id="17"/>
        <w:p w14:paraId="169A73FF" w14:textId="77777777" w:rsidR="007E12A6" w:rsidRDefault="00013776">
          <w:pPr>
            <w:pStyle w:val="10"/>
            <w:spacing w:after="65"/>
            <w:rPr>
              <w:rFonts w:asciiTheme="minorHAnsi" w:eastAsiaTheme="minorEastAsia" w:hAnsiTheme="minorHAnsi"/>
              <w:bCs w:val="0"/>
              <w:noProof/>
              <w:color w:val="auto"/>
              <w:szCs w:val="22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89714716" w:history="1">
            <w:r w:rsidR="007E12A6" w:rsidRPr="00EF3DE3">
              <w:rPr>
                <w:rStyle w:val="a6"/>
                <w:noProof/>
              </w:rPr>
              <w:t>1.</w:t>
            </w:r>
            <w:r w:rsidR="007E12A6"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</w:rPr>
              <w:tab/>
            </w:r>
            <w:r w:rsidR="007E12A6" w:rsidRPr="00EF3DE3">
              <w:rPr>
                <w:rStyle w:val="a6"/>
                <w:rFonts w:hint="eastAsia"/>
                <w:noProof/>
              </w:rPr>
              <w:t>目的</w:t>
            </w:r>
            <w:r w:rsidR="007E12A6" w:rsidRPr="00EF3DE3">
              <w:rPr>
                <w:rStyle w:val="a6"/>
                <w:noProof/>
              </w:rPr>
              <w:t>/PURPOSE</w:t>
            </w:r>
            <w:r w:rsidR="007E12A6">
              <w:rPr>
                <w:noProof/>
                <w:webHidden/>
              </w:rPr>
              <w:tab/>
            </w:r>
            <w:r w:rsidR="007E12A6">
              <w:rPr>
                <w:noProof/>
                <w:webHidden/>
              </w:rPr>
              <w:fldChar w:fldCharType="begin"/>
            </w:r>
            <w:r w:rsidR="007E12A6">
              <w:rPr>
                <w:noProof/>
                <w:webHidden/>
              </w:rPr>
              <w:instrText xml:space="preserve"> PAGEREF _Toc89714716 \h </w:instrText>
            </w:r>
            <w:r w:rsidR="007E12A6">
              <w:rPr>
                <w:noProof/>
                <w:webHidden/>
              </w:rPr>
            </w:r>
            <w:r w:rsidR="007E12A6">
              <w:rPr>
                <w:noProof/>
                <w:webHidden/>
              </w:rPr>
              <w:fldChar w:fldCharType="separate"/>
            </w:r>
            <w:r w:rsidR="007E12A6">
              <w:rPr>
                <w:noProof/>
                <w:webHidden/>
              </w:rPr>
              <w:t>1</w:t>
            </w:r>
            <w:r w:rsidR="007E12A6">
              <w:rPr>
                <w:noProof/>
                <w:webHidden/>
              </w:rPr>
              <w:fldChar w:fldCharType="end"/>
            </w:r>
          </w:hyperlink>
        </w:p>
        <w:p w14:paraId="3E60A905" w14:textId="77777777" w:rsidR="007E12A6" w:rsidRDefault="007E12A6">
          <w:pPr>
            <w:pStyle w:val="10"/>
            <w:spacing w:after="65"/>
            <w:rPr>
              <w:rFonts w:asciiTheme="minorHAnsi" w:eastAsiaTheme="minorEastAsia" w:hAnsiTheme="minorHAnsi"/>
              <w:bCs w:val="0"/>
              <w:noProof/>
              <w:color w:val="auto"/>
              <w:szCs w:val="22"/>
            </w:rPr>
          </w:pPr>
          <w:hyperlink w:anchor="_Toc89714717" w:history="1">
            <w:r w:rsidRPr="00EF3DE3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rFonts w:hint="eastAsia"/>
                <w:noProof/>
              </w:rPr>
              <w:t>范围</w:t>
            </w:r>
            <w:r w:rsidRPr="00EF3DE3">
              <w:rPr>
                <w:rStyle w:val="a6"/>
                <w:noProof/>
              </w:rPr>
              <w:t>/SCOPE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052D" w14:textId="77777777" w:rsidR="007E12A6" w:rsidRDefault="007E12A6">
          <w:pPr>
            <w:pStyle w:val="10"/>
            <w:spacing w:after="65"/>
            <w:rPr>
              <w:rFonts w:asciiTheme="minorHAnsi" w:eastAsiaTheme="minorEastAsia" w:hAnsiTheme="minorHAnsi"/>
              <w:bCs w:val="0"/>
              <w:noProof/>
              <w:color w:val="auto"/>
              <w:szCs w:val="22"/>
            </w:rPr>
          </w:pPr>
          <w:hyperlink w:anchor="_Toc89714718" w:history="1">
            <w:r w:rsidRPr="00EF3DE3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rFonts w:hint="eastAsia"/>
                <w:noProof/>
              </w:rPr>
              <w:t>参考文件</w:t>
            </w:r>
            <w:r w:rsidRPr="00EF3DE3">
              <w:rPr>
                <w:rStyle w:val="a6"/>
                <w:noProof/>
              </w:rPr>
              <w:t>/REFERENCE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5973" w14:textId="77777777" w:rsidR="007E12A6" w:rsidRDefault="007E12A6">
          <w:pPr>
            <w:pStyle w:val="10"/>
            <w:spacing w:after="65"/>
            <w:rPr>
              <w:rFonts w:asciiTheme="minorHAnsi" w:eastAsiaTheme="minorEastAsia" w:hAnsiTheme="minorHAnsi"/>
              <w:bCs w:val="0"/>
              <w:noProof/>
              <w:color w:val="auto"/>
              <w:szCs w:val="22"/>
            </w:rPr>
          </w:pPr>
          <w:hyperlink w:anchor="_Toc89714719" w:history="1">
            <w:r w:rsidRPr="00EF3DE3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rFonts w:hint="eastAsia"/>
                <w:noProof/>
              </w:rPr>
              <w:t>术语</w:t>
            </w:r>
            <w:r w:rsidRPr="00EF3DE3">
              <w:rPr>
                <w:rStyle w:val="a6"/>
                <w:noProof/>
              </w:rPr>
              <w:t>/DEFINITION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8345" w14:textId="77777777" w:rsidR="007E12A6" w:rsidRDefault="007E12A6">
          <w:pPr>
            <w:pStyle w:val="10"/>
            <w:spacing w:after="65"/>
            <w:rPr>
              <w:rFonts w:asciiTheme="minorHAnsi" w:eastAsiaTheme="minorEastAsia" w:hAnsiTheme="minorHAnsi"/>
              <w:bCs w:val="0"/>
              <w:noProof/>
              <w:color w:val="auto"/>
              <w:szCs w:val="22"/>
            </w:rPr>
          </w:pPr>
          <w:hyperlink w:anchor="_Toc89714720" w:history="1">
            <w:r w:rsidRPr="00EF3DE3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rFonts w:hint="eastAsia"/>
                <w:noProof/>
              </w:rPr>
              <w:t>权责</w:t>
            </w:r>
            <w:r w:rsidRPr="00EF3DE3">
              <w:rPr>
                <w:rStyle w:val="a6"/>
                <w:noProof/>
              </w:rPr>
              <w:t>/RESPONSIBILITIES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B686" w14:textId="77777777" w:rsidR="007E12A6" w:rsidRDefault="007E12A6">
          <w:pPr>
            <w:pStyle w:val="10"/>
            <w:spacing w:after="65"/>
            <w:rPr>
              <w:rFonts w:asciiTheme="minorHAnsi" w:eastAsiaTheme="minorEastAsia" w:hAnsiTheme="minorHAnsi"/>
              <w:bCs w:val="0"/>
              <w:noProof/>
              <w:color w:val="auto"/>
              <w:szCs w:val="22"/>
            </w:rPr>
          </w:pPr>
          <w:hyperlink w:anchor="_Toc89714721" w:history="1">
            <w:r w:rsidRPr="00EF3DE3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rFonts w:hint="eastAsia"/>
                <w:noProof/>
              </w:rPr>
              <w:t>程序</w:t>
            </w:r>
            <w:r w:rsidRPr="00EF3DE3">
              <w:rPr>
                <w:rStyle w:val="a6"/>
                <w:noProof/>
              </w:rPr>
              <w:t>/PROCEDURE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FEF5" w14:textId="77777777" w:rsidR="007E12A6" w:rsidRDefault="007E12A6">
          <w:pPr>
            <w:pStyle w:val="20"/>
            <w:tabs>
              <w:tab w:val="left" w:pos="1100"/>
              <w:tab w:val="right" w:leader="dot" w:pos="9736"/>
            </w:tabs>
            <w:spacing w:after="65"/>
            <w:ind w:left="440"/>
            <w:rPr>
              <w:rFonts w:asciiTheme="minorHAnsi" w:eastAsiaTheme="minorEastAsia" w:hAnsiTheme="minorHAnsi"/>
              <w:iCs w:val="0"/>
              <w:noProof/>
              <w:color w:val="auto"/>
              <w:szCs w:val="22"/>
            </w:rPr>
          </w:pPr>
          <w:hyperlink w:anchor="_Toc89714722" w:history="1">
            <w:r w:rsidRPr="00EF3DE3">
              <w:rPr>
                <w:rStyle w:val="a6"/>
                <w:noProof/>
              </w:rPr>
              <w:t>6.1</w:t>
            </w:r>
            <w:r>
              <w:rPr>
                <w:rFonts w:asciiTheme="minorHAnsi" w:eastAsiaTheme="minorEastAsia" w:hAnsiTheme="minorHAnsi"/>
                <w:i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rFonts w:hint="eastAsia"/>
                <w:noProof/>
              </w:rPr>
              <w:t>调整对象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D366" w14:textId="77777777" w:rsidR="007E12A6" w:rsidRDefault="007E12A6">
          <w:pPr>
            <w:pStyle w:val="20"/>
            <w:tabs>
              <w:tab w:val="left" w:pos="1100"/>
              <w:tab w:val="right" w:leader="dot" w:pos="9736"/>
            </w:tabs>
            <w:spacing w:after="65"/>
            <w:ind w:left="440"/>
            <w:rPr>
              <w:rFonts w:asciiTheme="minorHAnsi" w:eastAsiaTheme="minorEastAsia" w:hAnsiTheme="minorHAnsi"/>
              <w:iCs w:val="0"/>
              <w:noProof/>
              <w:color w:val="auto"/>
              <w:szCs w:val="22"/>
            </w:rPr>
          </w:pPr>
          <w:hyperlink w:anchor="_Toc89714723" w:history="1">
            <w:r w:rsidRPr="00EF3DE3">
              <w:rPr>
                <w:rStyle w:val="a6"/>
                <w:noProof/>
              </w:rPr>
              <w:t>6.2</w:t>
            </w:r>
            <w:r>
              <w:rPr>
                <w:rFonts w:asciiTheme="minorHAnsi" w:eastAsiaTheme="minorEastAsia" w:hAnsiTheme="minorHAnsi"/>
                <w:i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rFonts w:hint="eastAsia"/>
                <w:noProof/>
              </w:rPr>
              <w:t>在</w:t>
            </w:r>
            <w:r w:rsidRPr="00EF3DE3">
              <w:rPr>
                <w:rStyle w:val="a6"/>
                <w:noProof/>
              </w:rPr>
              <w:t>SPL</w:t>
            </w:r>
            <w:r w:rsidRPr="00EF3DE3">
              <w:rPr>
                <w:rStyle w:val="a6"/>
                <w:rFonts w:hint="eastAsia"/>
                <w:noProof/>
              </w:rPr>
              <w:t>中使用的修改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B417" w14:textId="77777777" w:rsidR="007E12A6" w:rsidRDefault="007E12A6">
          <w:pPr>
            <w:pStyle w:val="31"/>
            <w:tabs>
              <w:tab w:val="left" w:pos="1540"/>
              <w:tab w:val="right" w:leader="dot" w:pos="9736"/>
            </w:tabs>
            <w:spacing w:after="65"/>
            <w:ind w:left="880"/>
            <w:rPr>
              <w:rFonts w:asciiTheme="minorHAnsi" w:eastAsiaTheme="minorEastAsia" w:hAnsiTheme="minorHAnsi"/>
              <w:noProof/>
              <w:color w:val="auto"/>
              <w:szCs w:val="22"/>
            </w:rPr>
          </w:pPr>
          <w:hyperlink w:anchor="_Toc89714724" w:history="1">
            <w:r w:rsidRPr="00EF3DE3">
              <w:rPr>
                <w:rStyle w:val="a6"/>
                <w:noProof/>
              </w:rPr>
              <w:t>6.2.1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noProof/>
              </w:rPr>
              <w:t>SPL</w:t>
            </w:r>
            <w:r w:rsidRPr="00EF3DE3">
              <w:rPr>
                <w:rStyle w:val="a6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AD80" w14:textId="77777777" w:rsidR="007E12A6" w:rsidRDefault="007E12A6">
          <w:pPr>
            <w:pStyle w:val="31"/>
            <w:tabs>
              <w:tab w:val="left" w:pos="1540"/>
              <w:tab w:val="right" w:leader="dot" w:pos="9736"/>
            </w:tabs>
            <w:spacing w:after="65"/>
            <w:ind w:left="880"/>
            <w:rPr>
              <w:rFonts w:asciiTheme="minorHAnsi" w:eastAsiaTheme="minorEastAsia" w:hAnsiTheme="minorHAnsi"/>
              <w:noProof/>
              <w:color w:val="auto"/>
              <w:szCs w:val="22"/>
            </w:rPr>
          </w:pPr>
          <w:hyperlink w:anchor="_Toc89714725" w:history="1">
            <w:r w:rsidRPr="00EF3DE3">
              <w:rPr>
                <w:rStyle w:val="a6"/>
                <w:noProof/>
              </w:rPr>
              <w:t>6.2.2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noProof/>
              </w:rPr>
              <w:t>DDR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C47E" w14:textId="77777777" w:rsidR="007E12A6" w:rsidRDefault="007E12A6">
          <w:pPr>
            <w:pStyle w:val="20"/>
            <w:tabs>
              <w:tab w:val="left" w:pos="1100"/>
              <w:tab w:val="right" w:leader="dot" w:pos="9736"/>
            </w:tabs>
            <w:spacing w:after="65"/>
            <w:ind w:left="440"/>
            <w:rPr>
              <w:rFonts w:asciiTheme="minorHAnsi" w:eastAsiaTheme="minorEastAsia" w:hAnsiTheme="minorHAnsi"/>
              <w:iCs w:val="0"/>
              <w:noProof/>
              <w:color w:val="auto"/>
              <w:szCs w:val="22"/>
            </w:rPr>
          </w:pPr>
          <w:hyperlink w:anchor="_Toc89714726" w:history="1">
            <w:r w:rsidRPr="00EF3DE3">
              <w:rPr>
                <w:rStyle w:val="a6"/>
                <w:noProof/>
              </w:rPr>
              <w:t>6.3</w:t>
            </w:r>
            <w:r>
              <w:rPr>
                <w:rFonts w:asciiTheme="minorHAnsi" w:eastAsiaTheme="minorEastAsia" w:hAnsiTheme="minorHAnsi"/>
                <w:i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rFonts w:hint="eastAsia"/>
                <w:noProof/>
              </w:rPr>
              <w:t>在</w:t>
            </w:r>
            <w:r w:rsidRPr="00EF3DE3">
              <w:rPr>
                <w:rStyle w:val="a6"/>
                <w:noProof/>
              </w:rPr>
              <w:t>Kernel</w:t>
            </w:r>
            <w:r w:rsidRPr="00EF3DE3">
              <w:rPr>
                <w:rStyle w:val="a6"/>
                <w:rFonts w:hint="eastAsia"/>
                <w:noProof/>
              </w:rPr>
              <w:t>中使用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EA12" w14:textId="77777777" w:rsidR="007E12A6" w:rsidRDefault="007E12A6">
          <w:pPr>
            <w:pStyle w:val="10"/>
            <w:spacing w:after="65"/>
            <w:rPr>
              <w:rFonts w:asciiTheme="minorHAnsi" w:eastAsiaTheme="minorEastAsia" w:hAnsiTheme="minorHAnsi"/>
              <w:bCs w:val="0"/>
              <w:noProof/>
              <w:color w:val="auto"/>
              <w:szCs w:val="22"/>
            </w:rPr>
          </w:pPr>
          <w:hyperlink w:anchor="_Toc89714727" w:history="1">
            <w:r w:rsidRPr="00EF3DE3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rFonts w:hint="eastAsia"/>
                <w:noProof/>
              </w:rPr>
              <w:t>客户特殊需求</w:t>
            </w:r>
            <w:r w:rsidRPr="00EF3DE3">
              <w:rPr>
                <w:rStyle w:val="a6"/>
                <w:noProof/>
              </w:rPr>
              <w:t>/CUSTOMER SPECIAL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7547" w14:textId="77777777" w:rsidR="007E12A6" w:rsidRDefault="007E12A6">
          <w:pPr>
            <w:pStyle w:val="10"/>
            <w:spacing w:after="65"/>
            <w:rPr>
              <w:rFonts w:asciiTheme="minorHAnsi" w:eastAsiaTheme="minorEastAsia" w:hAnsiTheme="minorHAnsi"/>
              <w:bCs w:val="0"/>
              <w:noProof/>
              <w:color w:val="auto"/>
              <w:szCs w:val="22"/>
            </w:rPr>
          </w:pPr>
          <w:hyperlink w:anchor="_Toc89714728" w:history="1">
            <w:r w:rsidRPr="00EF3DE3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rFonts w:hint="eastAsia"/>
                <w:noProof/>
              </w:rPr>
              <w:t>附录</w:t>
            </w:r>
            <w:r w:rsidRPr="00EF3DE3">
              <w:rPr>
                <w:rStyle w:val="a6"/>
                <w:noProof/>
              </w:rPr>
              <w:t>/APPENDIX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FC3D" w14:textId="77777777" w:rsidR="007E12A6" w:rsidRDefault="007E12A6">
          <w:pPr>
            <w:pStyle w:val="20"/>
            <w:tabs>
              <w:tab w:val="left" w:pos="1100"/>
              <w:tab w:val="right" w:leader="dot" w:pos="9736"/>
            </w:tabs>
            <w:spacing w:after="65"/>
            <w:ind w:left="440"/>
            <w:rPr>
              <w:rFonts w:asciiTheme="minorHAnsi" w:eastAsiaTheme="minorEastAsia" w:hAnsiTheme="minorHAnsi"/>
              <w:iCs w:val="0"/>
              <w:noProof/>
              <w:color w:val="auto"/>
              <w:szCs w:val="22"/>
            </w:rPr>
          </w:pPr>
          <w:hyperlink w:anchor="_Toc89714729" w:history="1">
            <w:r w:rsidRPr="00EF3DE3">
              <w:rPr>
                <w:rStyle w:val="a6"/>
                <w:noProof/>
              </w:rPr>
              <w:t>8.1</w:t>
            </w:r>
            <w:r>
              <w:rPr>
                <w:rFonts w:asciiTheme="minorHAnsi" w:eastAsiaTheme="minorEastAsia" w:hAnsiTheme="minorHAnsi"/>
                <w:i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noProof/>
              </w:rPr>
              <w:t>SPL</w:t>
            </w:r>
            <w:r w:rsidRPr="00EF3DE3">
              <w:rPr>
                <w:rStyle w:val="a6"/>
                <w:rFonts w:hint="eastAsia"/>
                <w:noProof/>
              </w:rPr>
              <w:t>修改</w:t>
            </w:r>
            <w:r w:rsidRPr="00EF3DE3">
              <w:rPr>
                <w:rStyle w:val="a6"/>
                <w:noProof/>
              </w:rPr>
              <w:t>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62AA" w14:textId="77777777" w:rsidR="007E12A6" w:rsidRDefault="007E12A6">
          <w:pPr>
            <w:pStyle w:val="20"/>
            <w:tabs>
              <w:tab w:val="left" w:pos="1100"/>
              <w:tab w:val="right" w:leader="dot" w:pos="9736"/>
            </w:tabs>
            <w:spacing w:after="65"/>
            <w:ind w:left="440"/>
            <w:rPr>
              <w:rFonts w:asciiTheme="minorHAnsi" w:eastAsiaTheme="minorEastAsia" w:hAnsiTheme="minorHAnsi"/>
              <w:iCs w:val="0"/>
              <w:noProof/>
              <w:color w:val="auto"/>
              <w:szCs w:val="22"/>
            </w:rPr>
          </w:pPr>
          <w:hyperlink w:anchor="_Toc89714730" w:history="1">
            <w:r w:rsidRPr="00EF3DE3">
              <w:rPr>
                <w:rStyle w:val="a6"/>
                <w:noProof/>
              </w:rPr>
              <w:t>8.2</w:t>
            </w:r>
            <w:r>
              <w:rPr>
                <w:rFonts w:asciiTheme="minorHAnsi" w:eastAsiaTheme="minorEastAsia" w:hAnsiTheme="minorHAnsi"/>
                <w:iCs w:val="0"/>
                <w:noProof/>
                <w:color w:val="auto"/>
                <w:szCs w:val="22"/>
              </w:rPr>
              <w:tab/>
            </w:r>
            <w:r w:rsidRPr="00EF3DE3">
              <w:rPr>
                <w:rStyle w:val="a6"/>
                <w:rFonts w:hint="eastAsia"/>
                <w:noProof/>
              </w:rPr>
              <w:t>修改电压脚本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9603" w14:textId="4E53C98D" w:rsidR="00780071" w:rsidRPr="00291D3D" w:rsidRDefault="00013776" w:rsidP="00291D3D">
          <w:pPr>
            <w:spacing w:after="65"/>
            <w:ind w:left="440" w:firstLine="420"/>
            <w:sectPr w:rsidR="00780071" w:rsidRPr="00291D3D" w:rsidSect="001311DE">
              <w:headerReference w:type="even" r:id="rId16"/>
              <w:headerReference w:type="default" r:id="rId17"/>
              <w:footerReference w:type="default" r:id="rId18"/>
              <w:headerReference w:type="first" r:id="rId19"/>
              <w:pgSz w:w="11906" w:h="16838" w:code="9"/>
              <w:pgMar w:top="1440" w:right="1080" w:bottom="1440" w:left="1080" w:header="851" w:footer="567" w:gutter="0"/>
              <w:pgNumType w:fmt="upperRoman" w:start="1"/>
              <w:cols w:space="425"/>
              <w:docGrid w:type="lines" w:linePitch="326"/>
            </w:sectPr>
          </w:pPr>
          <w:r>
            <w:rPr>
              <w:bCs/>
              <w:sz w:val="21"/>
              <w:szCs w:val="20"/>
            </w:rPr>
            <w:fldChar w:fldCharType="end"/>
          </w:r>
        </w:p>
      </w:sdtContent>
    </w:sdt>
    <w:p w14:paraId="619CB6A0" w14:textId="77777777" w:rsidR="004624C4" w:rsidRDefault="004624C4" w:rsidP="0082797E">
      <w:pPr>
        <w:pStyle w:val="1"/>
        <w:spacing w:before="163" w:after="65"/>
        <w:ind w:left="562" w:hanging="562"/>
      </w:pPr>
      <w:bookmarkStart w:id="19" w:name="_Toc37260160"/>
      <w:bookmarkStart w:id="20" w:name="_Toc37260222"/>
      <w:bookmarkStart w:id="21" w:name="_Toc37260277"/>
      <w:bookmarkStart w:id="22" w:name="_Toc37260798"/>
      <w:bookmarkStart w:id="23" w:name="_Toc37262213"/>
      <w:bookmarkStart w:id="24" w:name="_Toc37856917"/>
      <w:bookmarkStart w:id="25" w:name="_Toc37860441"/>
      <w:bookmarkStart w:id="26" w:name="_Toc38123771"/>
      <w:bookmarkStart w:id="27" w:name="_Toc38123792"/>
      <w:bookmarkStart w:id="28" w:name="_Toc38124092"/>
      <w:bookmarkStart w:id="29" w:name="_Toc38124106"/>
      <w:bookmarkStart w:id="30" w:name="_Toc89714716"/>
      <w:r w:rsidRPr="008D6334">
        <w:rPr>
          <w:rFonts w:hint="eastAsia"/>
        </w:rPr>
        <w:lastRenderedPageBreak/>
        <w:t>目的</w:t>
      </w:r>
      <w:r w:rsidRPr="008D6334">
        <w:t>/PURPOSE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3AE6FA51" w14:textId="02BC613C" w:rsidR="00306CC3" w:rsidRDefault="002F6385" w:rsidP="002F6385">
      <w:pPr>
        <w:pStyle w:val="a9"/>
        <w:numPr>
          <w:ilvl w:val="0"/>
          <w:numId w:val="17"/>
        </w:numPr>
        <w:spacing w:after="65"/>
        <w:ind w:leftChars="0"/>
      </w:pPr>
      <w:r>
        <w:t>说明</w:t>
      </w:r>
      <w:r>
        <w:t>J5</w:t>
      </w:r>
      <w:r>
        <w:t>针对</w:t>
      </w:r>
      <w:r>
        <w:t>DDR</w:t>
      </w:r>
      <w:r>
        <w:t>测试的调压。</w:t>
      </w:r>
    </w:p>
    <w:p w14:paraId="679937BB" w14:textId="7C46DA9F" w:rsidR="004624C4" w:rsidRDefault="004624C4" w:rsidP="0082797E">
      <w:pPr>
        <w:pStyle w:val="1"/>
        <w:spacing w:before="163" w:after="65"/>
        <w:ind w:left="562" w:hanging="562"/>
      </w:pPr>
      <w:bookmarkStart w:id="31" w:name="_Toc37260161"/>
      <w:bookmarkStart w:id="32" w:name="_Toc37260223"/>
      <w:bookmarkStart w:id="33" w:name="_Toc37260278"/>
      <w:bookmarkStart w:id="34" w:name="_Toc37260799"/>
      <w:bookmarkStart w:id="35" w:name="_Toc37262214"/>
      <w:bookmarkStart w:id="36" w:name="_Toc37856918"/>
      <w:bookmarkStart w:id="37" w:name="_Toc37860442"/>
      <w:bookmarkStart w:id="38" w:name="_Toc38123772"/>
      <w:bookmarkStart w:id="39" w:name="_Toc38123793"/>
      <w:bookmarkStart w:id="40" w:name="_Toc38124093"/>
      <w:bookmarkStart w:id="41" w:name="_Toc38124107"/>
      <w:bookmarkStart w:id="42" w:name="_Toc89714717"/>
      <w:r w:rsidRPr="009B2DA6">
        <w:t>范围</w:t>
      </w:r>
      <w:r w:rsidRPr="009B2DA6">
        <w:t>/SCOPE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5F7D2D5C" w14:textId="771575C4" w:rsidR="00395524" w:rsidRPr="00395524" w:rsidRDefault="002F6385" w:rsidP="002F6385">
      <w:pPr>
        <w:pStyle w:val="a9"/>
        <w:numPr>
          <w:ilvl w:val="0"/>
          <w:numId w:val="18"/>
        </w:numPr>
        <w:spacing w:after="65"/>
        <w:ind w:leftChars="0"/>
      </w:pPr>
      <w:r>
        <w:t>J5CVB</w:t>
      </w:r>
      <w:r>
        <w:t>以及</w:t>
      </w:r>
      <w:r>
        <w:t>DVB DDR</w:t>
      </w:r>
      <w:r>
        <w:t>相关电压调整。</w:t>
      </w:r>
    </w:p>
    <w:p w14:paraId="119F2412" w14:textId="322E5002" w:rsidR="00FF3DD5" w:rsidRPr="00013776" w:rsidRDefault="006E551A" w:rsidP="003274B6">
      <w:pPr>
        <w:pStyle w:val="1"/>
        <w:spacing w:before="163" w:after="65"/>
        <w:ind w:left="562" w:hanging="562"/>
      </w:pPr>
      <w:bookmarkStart w:id="43" w:name="_Toc37260162"/>
      <w:bookmarkStart w:id="44" w:name="_Toc37260224"/>
      <w:bookmarkStart w:id="45" w:name="_Toc37260279"/>
      <w:bookmarkStart w:id="46" w:name="_Toc37260800"/>
      <w:bookmarkStart w:id="47" w:name="_Toc37262215"/>
      <w:bookmarkStart w:id="48" w:name="_Toc37856919"/>
      <w:bookmarkStart w:id="49" w:name="_Toc37860443"/>
      <w:bookmarkStart w:id="50" w:name="_Toc38123773"/>
      <w:bookmarkStart w:id="51" w:name="_Toc38123794"/>
      <w:bookmarkStart w:id="52" w:name="_Toc38124094"/>
      <w:bookmarkStart w:id="53" w:name="_Toc38124108"/>
      <w:bookmarkStart w:id="54" w:name="_Toc89714718"/>
      <w:r>
        <w:rPr>
          <w:rFonts w:hint="eastAsia"/>
        </w:rPr>
        <w:t>参考文件</w:t>
      </w:r>
      <w:r w:rsidR="004624C4" w:rsidRPr="00AE3866">
        <w:t>/REFERENCE STANDARDS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a7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787"/>
        <w:gridCol w:w="2309"/>
        <w:gridCol w:w="3463"/>
        <w:gridCol w:w="2598"/>
      </w:tblGrid>
      <w:tr w:rsidR="00B00986" w:rsidRPr="00BD42BF" w14:paraId="1A734F45" w14:textId="77777777" w:rsidTr="003950D0">
        <w:trPr>
          <w:trHeight w:val="741"/>
        </w:trPr>
        <w:tc>
          <w:tcPr>
            <w:tcW w:w="787" w:type="dxa"/>
            <w:shd w:val="clear" w:color="auto" w:fill="D9D9D9" w:themeFill="background1" w:themeFillShade="D9"/>
          </w:tcPr>
          <w:p w14:paraId="21377A77" w14:textId="77777777" w:rsidR="00B00986" w:rsidRPr="00013776" w:rsidRDefault="00B00986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rFonts w:hint="eastAsia"/>
                <w:b/>
              </w:rPr>
              <w:t>序号</w:t>
            </w:r>
          </w:p>
          <w:p w14:paraId="6861FC59" w14:textId="77777777" w:rsidR="00B00986" w:rsidRPr="00013776" w:rsidRDefault="00B00986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rFonts w:hint="eastAsia"/>
                <w:b/>
              </w:rPr>
              <w:t>No.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121AC95D" w14:textId="77777777" w:rsidR="00B00986" w:rsidRPr="00013776" w:rsidRDefault="00B00986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rFonts w:hint="eastAsia"/>
                <w:b/>
              </w:rPr>
              <w:t>文档编号</w:t>
            </w:r>
          </w:p>
          <w:p w14:paraId="28AB9EE6" w14:textId="77777777" w:rsidR="00B00986" w:rsidRPr="00013776" w:rsidRDefault="00B00986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b/>
              </w:rPr>
              <w:t>Document number</w:t>
            </w:r>
          </w:p>
        </w:tc>
        <w:tc>
          <w:tcPr>
            <w:tcW w:w="3463" w:type="dxa"/>
            <w:shd w:val="clear" w:color="auto" w:fill="D9D9D9" w:themeFill="background1" w:themeFillShade="D9"/>
          </w:tcPr>
          <w:p w14:paraId="5AFB942D" w14:textId="77777777" w:rsidR="00B00986" w:rsidRPr="00013776" w:rsidRDefault="00B00986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rFonts w:hint="eastAsia"/>
                <w:b/>
              </w:rPr>
              <w:t>标题</w:t>
            </w:r>
          </w:p>
          <w:p w14:paraId="00706C27" w14:textId="77777777" w:rsidR="00B00986" w:rsidRPr="00013776" w:rsidRDefault="00B00986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b/>
              </w:rPr>
              <w:t>Title</w:t>
            </w:r>
          </w:p>
        </w:tc>
        <w:tc>
          <w:tcPr>
            <w:tcW w:w="2598" w:type="dxa"/>
            <w:shd w:val="clear" w:color="auto" w:fill="D9D9D9" w:themeFill="background1" w:themeFillShade="D9"/>
          </w:tcPr>
          <w:p w14:paraId="73F1B38F" w14:textId="77777777" w:rsidR="00B00986" w:rsidRPr="00013776" w:rsidRDefault="00B00986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rFonts w:hint="eastAsia"/>
                <w:b/>
              </w:rPr>
              <w:t>备注</w:t>
            </w:r>
          </w:p>
          <w:p w14:paraId="1A827947" w14:textId="77777777" w:rsidR="00B00986" w:rsidRPr="00013776" w:rsidRDefault="00B00986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rFonts w:hint="eastAsia"/>
                <w:b/>
              </w:rPr>
              <w:t>Remarks</w:t>
            </w:r>
          </w:p>
        </w:tc>
      </w:tr>
      <w:tr w:rsidR="00B00986" w:rsidRPr="00BD42BF" w14:paraId="31FCB124" w14:textId="77777777" w:rsidTr="003950D0">
        <w:trPr>
          <w:trHeight w:val="432"/>
        </w:trPr>
        <w:tc>
          <w:tcPr>
            <w:tcW w:w="787" w:type="dxa"/>
          </w:tcPr>
          <w:p w14:paraId="54B4BF90" w14:textId="77777777" w:rsidR="00B00986" w:rsidRPr="007C70A3" w:rsidRDefault="00B00986" w:rsidP="00013776">
            <w:pPr>
              <w:pStyle w:val="af8"/>
              <w:spacing w:after="65"/>
            </w:pPr>
            <w:r w:rsidRPr="007C70A3">
              <w:t>1</w:t>
            </w:r>
          </w:p>
        </w:tc>
        <w:tc>
          <w:tcPr>
            <w:tcW w:w="2309" w:type="dxa"/>
          </w:tcPr>
          <w:p w14:paraId="3525EBAD" w14:textId="46E6A5CE" w:rsidR="00B00986" w:rsidRPr="007C70A3" w:rsidRDefault="00F7782F" w:rsidP="00F7782F">
            <w:pPr>
              <w:pStyle w:val="af8"/>
              <w:spacing w:after="65"/>
              <w:jc w:val="center"/>
            </w:pPr>
            <w:r>
              <w:t>NA</w:t>
            </w:r>
          </w:p>
        </w:tc>
        <w:tc>
          <w:tcPr>
            <w:tcW w:w="3463" w:type="dxa"/>
          </w:tcPr>
          <w:p w14:paraId="0ACF2910" w14:textId="77777777" w:rsidR="00B00986" w:rsidRPr="007C70A3" w:rsidRDefault="00B00986" w:rsidP="00013776">
            <w:pPr>
              <w:pStyle w:val="af8"/>
              <w:spacing w:after="65"/>
            </w:pPr>
          </w:p>
        </w:tc>
        <w:tc>
          <w:tcPr>
            <w:tcW w:w="2598" w:type="dxa"/>
          </w:tcPr>
          <w:p w14:paraId="4866FCCA" w14:textId="77777777" w:rsidR="00B00986" w:rsidRPr="007C70A3" w:rsidRDefault="00B00986" w:rsidP="00013776">
            <w:pPr>
              <w:pStyle w:val="af8"/>
              <w:spacing w:after="65"/>
            </w:pPr>
          </w:p>
        </w:tc>
      </w:tr>
      <w:tr w:rsidR="00B00986" w:rsidRPr="00BD42BF" w14:paraId="6350FA62" w14:textId="77777777" w:rsidTr="003950D0">
        <w:trPr>
          <w:trHeight w:val="432"/>
        </w:trPr>
        <w:tc>
          <w:tcPr>
            <w:tcW w:w="787" w:type="dxa"/>
          </w:tcPr>
          <w:p w14:paraId="46249129" w14:textId="77777777" w:rsidR="00B00986" w:rsidRPr="007C70A3" w:rsidRDefault="00B00986" w:rsidP="00013776">
            <w:pPr>
              <w:pStyle w:val="af8"/>
              <w:spacing w:after="65"/>
            </w:pPr>
            <w:r w:rsidRPr="007C70A3">
              <w:t>2</w:t>
            </w:r>
          </w:p>
        </w:tc>
        <w:tc>
          <w:tcPr>
            <w:tcW w:w="2309" w:type="dxa"/>
          </w:tcPr>
          <w:p w14:paraId="03E1BEFE" w14:textId="77777777" w:rsidR="00B00986" w:rsidRPr="007C70A3" w:rsidRDefault="00B00986" w:rsidP="00013776">
            <w:pPr>
              <w:pStyle w:val="af8"/>
              <w:spacing w:after="65"/>
            </w:pPr>
          </w:p>
        </w:tc>
        <w:tc>
          <w:tcPr>
            <w:tcW w:w="3463" w:type="dxa"/>
          </w:tcPr>
          <w:p w14:paraId="0668DBBC" w14:textId="77777777" w:rsidR="00B00986" w:rsidRPr="007C70A3" w:rsidRDefault="00B00986" w:rsidP="00013776">
            <w:pPr>
              <w:pStyle w:val="af8"/>
              <w:spacing w:after="65"/>
            </w:pPr>
          </w:p>
        </w:tc>
        <w:tc>
          <w:tcPr>
            <w:tcW w:w="2598" w:type="dxa"/>
          </w:tcPr>
          <w:p w14:paraId="7FC27D61" w14:textId="77777777" w:rsidR="00B00986" w:rsidRPr="007C70A3" w:rsidRDefault="00B00986" w:rsidP="00013776">
            <w:pPr>
              <w:pStyle w:val="af8"/>
              <w:spacing w:after="65"/>
            </w:pPr>
          </w:p>
        </w:tc>
      </w:tr>
    </w:tbl>
    <w:p w14:paraId="34A25D17" w14:textId="77777777" w:rsidR="00F8442A" w:rsidRPr="00FF3DD5" w:rsidRDefault="00F8442A" w:rsidP="00A4278E">
      <w:pPr>
        <w:spacing w:after="65"/>
        <w:ind w:leftChars="0" w:left="0"/>
        <w:rPr>
          <w:rFonts w:eastAsia="PMingLiU"/>
          <w:lang w:eastAsia="zh-TW"/>
        </w:rPr>
      </w:pPr>
    </w:p>
    <w:p w14:paraId="53DA0CE0" w14:textId="1DAD6C81" w:rsidR="00354DF8" w:rsidRPr="007E4B80" w:rsidRDefault="009B194D" w:rsidP="006B74BC">
      <w:pPr>
        <w:pStyle w:val="1"/>
        <w:spacing w:before="163" w:after="65"/>
        <w:ind w:left="562" w:hanging="562"/>
      </w:pPr>
      <w:bookmarkStart w:id="55" w:name="_Toc37260163"/>
      <w:bookmarkStart w:id="56" w:name="_Toc37260225"/>
      <w:bookmarkStart w:id="57" w:name="_Toc37260280"/>
      <w:bookmarkStart w:id="58" w:name="_Toc37260801"/>
      <w:bookmarkStart w:id="59" w:name="_Toc37262216"/>
      <w:bookmarkStart w:id="60" w:name="_Toc37856920"/>
      <w:bookmarkStart w:id="61" w:name="_Toc37860444"/>
      <w:bookmarkStart w:id="62" w:name="_Toc38123774"/>
      <w:bookmarkStart w:id="63" w:name="_Toc38123795"/>
      <w:bookmarkStart w:id="64" w:name="_Toc38124095"/>
      <w:bookmarkStart w:id="65" w:name="_Toc38124109"/>
      <w:bookmarkStart w:id="66" w:name="_Toc89714719"/>
      <w:r>
        <w:rPr>
          <w:rFonts w:hint="eastAsia"/>
        </w:rPr>
        <w:t>术语</w:t>
      </w:r>
      <w:r w:rsidRPr="00AE3866">
        <w:t>/</w:t>
      </w:r>
      <w:r>
        <w:t>DEFINITION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tbl>
      <w:tblPr>
        <w:tblW w:w="9042" w:type="dxa"/>
        <w:tblInd w:w="562" w:type="dxa"/>
        <w:tblLook w:val="04A0" w:firstRow="1" w:lastRow="0" w:firstColumn="1" w:lastColumn="0" w:noHBand="0" w:noVBand="1"/>
      </w:tblPr>
      <w:tblGrid>
        <w:gridCol w:w="3293"/>
        <w:gridCol w:w="5749"/>
      </w:tblGrid>
      <w:tr w:rsidR="00F8442A" w:rsidRPr="00720FAA" w14:paraId="38041D76" w14:textId="77777777" w:rsidTr="003950D0">
        <w:trPr>
          <w:trHeight w:val="545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2CDF30" w14:textId="77777777" w:rsidR="00F8442A" w:rsidRPr="00013776" w:rsidRDefault="00F8442A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rFonts w:hint="eastAsia"/>
                <w:b/>
              </w:rPr>
              <w:t>术语</w:t>
            </w:r>
            <w:r w:rsidRPr="00013776">
              <w:rPr>
                <w:rFonts w:hint="eastAsia"/>
                <w:b/>
              </w:rPr>
              <w:t>/</w:t>
            </w:r>
            <w:r w:rsidRPr="00013776">
              <w:rPr>
                <w:rFonts w:hint="eastAsia"/>
                <w:b/>
              </w:rPr>
              <w:t>缩写</w:t>
            </w:r>
          </w:p>
          <w:p w14:paraId="277B3145" w14:textId="77777777" w:rsidR="00F8442A" w:rsidRPr="00013776" w:rsidRDefault="00F8442A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b/>
              </w:rPr>
              <w:t>Term/Acronym</w:t>
            </w:r>
          </w:p>
        </w:tc>
        <w:tc>
          <w:tcPr>
            <w:tcW w:w="5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1DEF38" w14:textId="77777777" w:rsidR="00F8442A" w:rsidRPr="00013776" w:rsidRDefault="00F8442A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rFonts w:hint="eastAsia"/>
                <w:b/>
              </w:rPr>
              <w:t>定义</w:t>
            </w:r>
            <w:r w:rsidRPr="00013776">
              <w:rPr>
                <w:rFonts w:hint="eastAsia"/>
                <w:b/>
              </w:rPr>
              <w:t xml:space="preserve"> &amp;</w:t>
            </w:r>
            <w:r w:rsidRPr="00013776">
              <w:rPr>
                <w:b/>
              </w:rPr>
              <w:t xml:space="preserve"> </w:t>
            </w:r>
            <w:r w:rsidRPr="00013776">
              <w:rPr>
                <w:rFonts w:hint="eastAsia"/>
                <w:b/>
              </w:rPr>
              <w:t>缩写术语</w:t>
            </w:r>
          </w:p>
          <w:p w14:paraId="636F184D" w14:textId="77777777" w:rsidR="00F8442A" w:rsidRPr="00013776" w:rsidRDefault="00F8442A" w:rsidP="00013776">
            <w:pPr>
              <w:pStyle w:val="af8"/>
              <w:spacing w:after="65"/>
              <w:jc w:val="center"/>
              <w:rPr>
                <w:b/>
              </w:rPr>
            </w:pPr>
            <w:r w:rsidRPr="00013776">
              <w:rPr>
                <w:b/>
              </w:rPr>
              <w:t>Definition &amp; Abbreviated Terms</w:t>
            </w:r>
          </w:p>
        </w:tc>
      </w:tr>
      <w:tr w:rsidR="00364BEF" w:rsidRPr="00720FAA" w14:paraId="18FB2B20" w14:textId="77777777" w:rsidTr="003950D0">
        <w:trPr>
          <w:trHeight w:val="545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B0964" w14:textId="77777777" w:rsidR="00364BEF" w:rsidRPr="00EF6EC8" w:rsidRDefault="00364BEF" w:rsidP="00364BEF">
            <w:pPr>
              <w:pStyle w:val="af8"/>
              <w:spacing w:after="65"/>
            </w:pPr>
            <w:r w:rsidRPr="00EF6EC8">
              <w:t>DDR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AB74" w14:textId="43B811F4" w:rsidR="00B13650" w:rsidRPr="00206F3C" w:rsidRDefault="00B13650" w:rsidP="00364BEF">
            <w:pPr>
              <w:pStyle w:val="af8"/>
              <w:spacing w:after="65"/>
            </w:pPr>
            <w:r w:rsidRPr="00206F3C">
              <w:t>双边沿采样随机存取存储器</w:t>
            </w:r>
          </w:p>
          <w:p w14:paraId="23D40CC8" w14:textId="77777777" w:rsidR="00364BEF" w:rsidRPr="00206F3C" w:rsidRDefault="00364BEF" w:rsidP="00AF33EA">
            <w:pPr>
              <w:pStyle w:val="af8"/>
              <w:spacing w:after="65"/>
            </w:pPr>
            <w:r w:rsidRPr="00AF33EA">
              <w:t>Double Data Rate Random Access Memory</w:t>
            </w:r>
          </w:p>
        </w:tc>
      </w:tr>
      <w:tr w:rsidR="00364BEF" w:rsidRPr="00720FAA" w14:paraId="41AB42F5" w14:textId="77777777" w:rsidTr="003950D0">
        <w:trPr>
          <w:trHeight w:val="545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235A0" w14:textId="77777777" w:rsidR="00364BEF" w:rsidRPr="00EF6EC8" w:rsidRDefault="00364BEF" w:rsidP="00364BEF">
            <w:pPr>
              <w:pStyle w:val="af8"/>
              <w:spacing w:after="65"/>
            </w:pPr>
            <w:r w:rsidRPr="00EF6EC8">
              <w:t>Spec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F99E4" w14:textId="77777777" w:rsidR="00364BEF" w:rsidRPr="00206F3C" w:rsidRDefault="00364BEF" w:rsidP="00364BEF">
            <w:pPr>
              <w:pStyle w:val="af8"/>
              <w:spacing w:after="65"/>
            </w:pPr>
            <w:r w:rsidRPr="00206F3C">
              <w:t>本文档中专指</w:t>
            </w:r>
            <w:r w:rsidRPr="00206F3C">
              <w:t>DDR</w:t>
            </w:r>
            <w:r w:rsidRPr="00206F3C">
              <w:t>的</w:t>
            </w:r>
            <w:r w:rsidRPr="00206F3C">
              <w:t>JEDEC</w:t>
            </w:r>
            <w:r w:rsidRPr="00206F3C">
              <w:t>标准协议</w:t>
            </w:r>
          </w:p>
          <w:p w14:paraId="2DC03483" w14:textId="0D6576B4" w:rsidR="00B31716" w:rsidRPr="00206F3C" w:rsidRDefault="00B31716" w:rsidP="00364BEF">
            <w:pPr>
              <w:pStyle w:val="af8"/>
              <w:spacing w:after="65"/>
            </w:pPr>
            <w:r w:rsidRPr="00AF33EA">
              <w:t>This document refers specifically to the JEDEC standard protocol for DDR</w:t>
            </w:r>
          </w:p>
        </w:tc>
      </w:tr>
      <w:tr w:rsidR="00364BEF" w:rsidRPr="00720FAA" w14:paraId="6B76FBB2" w14:textId="77777777" w:rsidTr="003950D0">
        <w:trPr>
          <w:trHeight w:val="545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481C6" w14:textId="77777777" w:rsidR="00364BEF" w:rsidRPr="00EF6EC8" w:rsidRDefault="00364BEF" w:rsidP="00364BEF">
            <w:pPr>
              <w:pStyle w:val="af8"/>
              <w:spacing w:after="65"/>
            </w:pPr>
            <w:r w:rsidRPr="00EF6EC8">
              <w:t>Datasheet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A6D3" w14:textId="77777777" w:rsidR="00364BEF" w:rsidRPr="00206F3C" w:rsidRDefault="00364BEF" w:rsidP="00364BEF">
            <w:pPr>
              <w:pStyle w:val="af8"/>
              <w:spacing w:after="65"/>
            </w:pPr>
            <w:r w:rsidRPr="00206F3C">
              <w:rPr>
                <w:rFonts w:hint="eastAsia"/>
              </w:rPr>
              <w:t>M</w:t>
            </w:r>
            <w:r w:rsidRPr="00206F3C">
              <w:t>emory</w:t>
            </w:r>
            <w:r w:rsidRPr="00206F3C">
              <w:t>厂商提供的颗粒指导手册</w:t>
            </w:r>
          </w:p>
          <w:p w14:paraId="136381CB" w14:textId="2EDB77E5" w:rsidR="00B31716" w:rsidRPr="00206F3C" w:rsidRDefault="00B31716" w:rsidP="00364BEF">
            <w:pPr>
              <w:pStyle w:val="af8"/>
              <w:spacing w:after="65"/>
            </w:pPr>
            <w:r w:rsidRPr="005933CA">
              <w:t>Particle instruction manual provided by Memory manufacturer</w:t>
            </w:r>
          </w:p>
        </w:tc>
      </w:tr>
      <w:tr w:rsidR="00364BEF" w:rsidRPr="00720FAA" w14:paraId="57C4757F" w14:textId="77777777" w:rsidTr="003950D0">
        <w:trPr>
          <w:trHeight w:val="545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C069" w14:textId="77777777" w:rsidR="00364BEF" w:rsidRPr="00EF6EC8" w:rsidRDefault="00364BEF" w:rsidP="00364BEF">
            <w:pPr>
              <w:pStyle w:val="af8"/>
              <w:spacing w:after="65"/>
            </w:pPr>
            <w:r w:rsidRPr="00EF6EC8">
              <w:t>TT</w:t>
            </w:r>
            <w:r w:rsidRPr="00EF6EC8">
              <w:t>芯片</w:t>
            </w:r>
          </w:p>
          <w:p w14:paraId="453523C0" w14:textId="132C824D" w:rsidR="00EF6EC8" w:rsidRPr="00EF6EC8" w:rsidRDefault="00EF6EC8" w:rsidP="00364BEF">
            <w:pPr>
              <w:pStyle w:val="af8"/>
              <w:spacing w:after="65"/>
            </w:pPr>
            <w:r w:rsidRPr="00EF6EC8">
              <w:rPr>
                <w:rFonts w:hint="eastAsia"/>
              </w:rPr>
              <w:t>T</w:t>
            </w:r>
            <w:r w:rsidRPr="00EF6EC8">
              <w:t>T chip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3A5AC" w14:textId="77777777" w:rsidR="00364BEF" w:rsidRPr="00206F3C" w:rsidRDefault="00364BEF" w:rsidP="00364BEF">
            <w:pPr>
              <w:pStyle w:val="af8"/>
              <w:spacing w:after="65"/>
            </w:pPr>
            <w:proofErr w:type="spellStart"/>
            <w:r w:rsidRPr="00206F3C">
              <w:t>Nmos</w:t>
            </w:r>
            <w:proofErr w:type="spellEnd"/>
            <w:r w:rsidRPr="00206F3C">
              <w:t>和</w:t>
            </w:r>
            <w:proofErr w:type="spellStart"/>
            <w:r w:rsidRPr="00206F3C">
              <w:t>Pmos</w:t>
            </w:r>
            <w:proofErr w:type="spellEnd"/>
            <w:r w:rsidRPr="00206F3C">
              <w:t>参数为典型值的芯片</w:t>
            </w:r>
          </w:p>
          <w:p w14:paraId="22A96640" w14:textId="6CF98433" w:rsidR="0018320E" w:rsidRPr="00206F3C" w:rsidRDefault="0018320E" w:rsidP="00364BEF">
            <w:pPr>
              <w:pStyle w:val="af8"/>
              <w:spacing w:after="65"/>
            </w:pPr>
            <w:r w:rsidRPr="00206F3C">
              <w:t xml:space="preserve">Chips with typical values of </w:t>
            </w:r>
            <w:proofErr w:type="spellStart"/>
            <w:r w:rsidRPr="00206F3C">
              <w:t>Nmos</w:t>
            </w:r>
            <w:proofErr w:type="spellEnd"/>
            <w:r w:rsidRPr="00206F3C">
              <w:t xml:space="preserve"> and </w:t>
            </w:r>
            <w:proofErr w:type="spellStart"/>
            <w:r w:rsidRPr="00206F3C">
              <w:t>Pmos</w:t>
            </w:r>
            <w:proofErr w:type="spellEnd"/>
            <w:r w:rsidRPr="00206F3C">
              <w:t xml:space="preserve"> parameters</w:t>
            </w:r>
          </w:p>
        </w:tc>
      </w:tr>
      <w:tr w:rsidR="00364BEF" w:rsidRPr="00720FAA" w14:paraId="3E1A9518" w14:textId="77777777" w:rsidTr="003950D0">
        <w:trPr>
          <w:trHeight w:val="545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E7635" w14:textId="77777777" w:rsidR="00364BEF" w:rsidRDefault="00364BEF" w:rsidP="00364BEF">
            <w:pPr>
              <w:pStyle w:val="af8"/>
              <w:spacing w:after="65"/>
            </w:pPr>
            <w:r w:rsidRPr="00EF6EC8">
              <w:t>Corner</w:t>
            </w:r>
            <w:r w:rsidRPr="00EF6EC8">
              <w:t>芯片</w:t>
            </w:r>
          </w:p>
          <w:p w14:paraId="26DC7795" w14:textId="0E1A4C20" w:rsidR="00EF6EC8" w:rsidRPr="00EF6EC8" w:rsidRDefault="00EF6EC8" w:rsidP="00364BEF">
            <w:pPr>
              <w:pStyle w:val="af8"/>
              <w:spacing w:after="65"/>
            </w:pPr>
            <w:r>
              <w:rPr>
                <w:rFonts w:hint="eastAsia"/>
              </w:rPr>
              <w:t>C</w:t>
            </w:r>
            <w:r>
              <w:t>orner chip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9ADFD" w14:textId="77777777" w:rsidR="00364BEF" w:rsidRDefault="00364BEF" w:rsidP="00364BEF">
            <w:pPr>
              <w:pStyle w:val="af8"/>
              <w:spacing w:after="65"/>
            </w:pPr>
            <w:proofErr w:type="spellStart"/>
            <w:r w:rsidRPr="00206F3C">
              <w:t>Nmos</w:t>
            </w:r>
            <w:proofErr w:type="spellEnd"/>
            <w:r w:rsidRPr="00206F3C">
              <w:t>和</w:t>
            </w:r>
            <w:proofErr w:type="spellStart"/>
            <w:r w:rsidRPr="00206F3C">
              <w:t>Pmos</w:t>
            </w:r>
            <w:proofErr w:type="spellEnd"/>
            <w:r w:rsidRPr="00206F3C">
              <w:t>参数为</w:t>
            </w:r>
            <w:r w:rsidRPr="00206F3C">
              <w:t>Slow</w:t>
            </w:r>
            <w:r w:rsidRPr="00206F3C">
              <w:t>和</w:t>
            </w:r>
            <w:r w:rsidRPr="00206F3C">
              <w:t>Fast</w:t>
            </w:r>
            <w:r w:rsidRPr="00206F3C">
              <w:t>组合的芯片</w:t>
            </w:r>
          </w:p>
          <w:p w14:paraId="72E45EED" w14:textId="2BE8A08A" w:rsidR="00206F3C" w:rsidRPr="00206F3C" w:rsidRDefault="00206F3C" w:rsidP="00364BEF">
            <w:pPr>
              <w:pStyle w:val="af8"/>
              <w:spacing w:after="65"/>
            </w:pPr>
            <w:r w:rsidRPr="00206F3C">
              <w:t xml:space="preserve">Chips whose </w:t>
            </w:r>
            <w:proofErr w:type="spellStart"/>
            <w:r w:rsidRPr="00206F3C">
              <w:t>Nmos</w:t>
            </w:r>
            <w:proofErr w:type="spellEnd"/>
            <w:r w:rsidRPr="00206F3C">
              <w:t xml:space="preserve"> and </w:t>
            </w:r>
            <w:proofErr w:type="spellStart"/>
            <w:r w:rsidRPr="00206F3C">
              <w:t>Pmos</w:t>
            </w:r>
            <w:proofErr w:type="spellEnd"/>
            <w:r w:rsidRPr="00206F3C">
              <w:t xml:space="preserve"> parameters are a combination of Slow and Fast</w:t>
            </w:r>
          </w:p>
        </w:tc>
      </w:tr>
    </w:tbl>
    <w:p w14:paraId="29FB71D3" w14:textId="77777777" w:rsidR="00151D22" w:rsidRDefault="00151D22" w:rsidP="00A4278E">
      <w:pPr>
        <w:spacing w:after="65"/>
        <w:ind w:leftChars="0" w:left="0"/>
        <w:rPr>
          <w:rFonts w:eastAsia="PMingLiU"/>
          <w:lang w:eastAsia="zh-TW"/>
        </w:rPr>
      </w:pPr>
    </w:p>
    <w:p w14:paraId="1B2337F2" w14:textId="77777777" w:rsidR="00F8442A" w:rsidRDefault="006E551A" w:rsidP="00A27748">
      <w:pPr>
        <w:pStyle w:val="1"/>
        <w:spacing w:before="163" w:after="65"/>
        <w:ind w:left="562" w:hanging="562"/>
      </w:pPr>
      <w:bookmarkStart w:id="67" w:name="_Ref35255976"/>
      <w:bookmarkStart w:id="68" w:name="_Ref35256000"/>
      <w:bookmarkStart w:id="69" w:name="_Toc37260164"/>
      <w:bookmarkStart w:id="70" w:name="_Toc37260226"/>
      <w:bookmarkStart w:id="71" w:name="_Toc37260281"/>
      <w:bookmarkStart w:id="72" w:name="_Toc37260802"/>
      <w:bookmarkStart w:id="73" w:name="_Toc37262217"/>
      <w:bookmarkStart w:id="74" w:name="_Toc37856921"/>
      <w:bookmarkStart w:id="75" w:name="_Toc37860445"/>
      <w:bookmarkStart w:id="76" w:name="_Toc38123775"/>
      <w:bookmarkStart w:id="77" w:name="_Toc38123796"/>
      <w:bookmarkStart w:id="78" w:name="_Toc38124096"/>
      <w:bookmarkStart w:id="79" w:name="_Toc38124110"/>
      <w:bookmarkStart w:id="80" w:name="_Toc89714720"/>
      <w:r>
        <w:rPr>
          <w:rFonts w:hint="eastAsia"/>
        </w:rPr>
        <w:t>权责</w:t>
      </w:r>
      <w:r w:rsidR="004624C4" w:rsidRPr="00D83253">
        <w:rPr>
          <w:rFonts w:hint="eastAsia"/>
        </w:rPr>
        <w:t>/RESPONSIBILITIES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tbl>
      <w:tblPr>
        <w:tblW w:w="9923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3261"/>
        <w:gridCol w:w="4252"/>
        <w:gridCol w:w="2410"/>
      </w:tblGrid>
      <w:tr w:rsidR="008D5F07" w:rsidRPr="00575713" w14:paraId="68243025" w14:textId="77777777" w:rsidTr="004F175D">
        <w:trPr>
          <w:trHeight w:val="48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C34A570" w14:textId="16A31E0A" w:rsidR="008D5F07" w:rsidRPr="00013776" w:rsidRDefault="008D5F07" w:rsidP="00013776">
            <w:pPr>
              <w:pStyle w:val="af8"/>
              <w:spacing w:after="65"/>
              <w:jc w:val="center"/>
              <w:rPr>
                <w:b/>
              </w:rPr>
            </w:pPr>
            <w:bookmarkStart w:id="81" w:name="_Toc37260165"/>
            <w:bookmarkStart w:id="82" w:name="_Toc37260227"/>
            <w:bookmarkStart w:id="83" w:name="_Toc37260282"/>
            <w:bookmarkStart w:id="84" w:name="_Toc37260803"/>
            <w:bookmarkStart w:id="85" w:name="_Toc37262218"/>
            <w:bookmarkStart w:id="86" w:name="_Toc37856922"/>
            <w:bookmarkStart w:id="87" w:name="_Toc37860446"/>
            <w:bookmarkStart w:id="88" w:name="_Toc38123776"/>
            <w:bookmarkStart w:id="89" w:name="_Toc38123797"/>
            <w:bookmarkStart w:id="90" w:name="_Toc38124097"/>
            <w:bookmarkStart w:id="91" w:name="_Toc38124111"/>
            <w:bookmarkStart w:id="92" w:name="OLE_LINK1"/>
            <w:bookmarkStart w:id="93" w:name="OLE_LINK2"/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4396D5" w14:textId="1E64A88E" w:rsidR="008D5F07" w:rsidRPr="00013776" w:rsidRDefault="008D5F07" w:rsidP="00013776">
            <w:pPr>
              <w:pStyle w:val="af8"/>
              <w:spacing w:after="65"/>
              <w:jc w:val="center"/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6FC26" w14:textId="791E670F" w:rsidR="008D5F07" w:rsidRPr="00013776" w:rsidRDefault="008D5F07" w:rsidP="008D5F07">
            <w:pPr>
              <w:pStyle w:val="af8"/>
              <w:spacing w:after="65"/>
              <w:jc w:val="center"/>
              <w:rPr>
                <w:b/>
              </w:rPr>
            </w:pPr>
          </w:p>
        </w:tc>
      </w:tr>
      <w:tr w:rsidR="008D5F07" w:rsidRPr="007C70A3" w14:paraId="59B29798" w14:textId="77777777" w:rsidTr="00C1312C">
        <w:trPr>
          <w:trHeight w:val="48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7F367" w14:textId="0B4193E9" w:rsidR="00F83E2B" w:rsidRPr="002F1237" w:rsidRDefault="00F83E2B" w:rsidP="002F1237">
            <w:pPr>
              <w:pStyle w:val="af8"/>
              <w:spacing w:after="65"/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188D6" w14:textId="2109AD14" w:rsidR="000A36FA" w:rsidRPr="002F1237" w:rsidRDefault="000A36FA" w:rsidP="002F1237">
            <w:pPr>
              <w:pStyle w:val="af8"/>
              <w:spacing w:after="65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7274" w14:textId="0AC41FEE" w:rsidR="001D5F88" w:rsidRPr="002F1237" w:rsidRDefault="001D5F88" w:rsidP="002F1237">
            <w:pPr>
              <w:pStyle w:val="af8"/>
              <w:spacing w:after="65"/>
            </w:pPr>
          </w:p>
        </w:tc>
      </w:tr>
      <w:tr w:rsidR="008D5F07" w:rsidRPr="007C70A3" w14:paraId="083446C6" w14:textId="77777777" w:rsidTr="00C1312C">
        <w:trPr>
          <w:trHeight w:val="48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E78B0" w14:textId="40B98C90" w:rsidR="0037683C" w:rsidRPr="002F1237" w:rsidRDefault="0037683C" w:rsidP="002F1237">
            <w:pPr>
              <w:pStyle w:val="af8"/>
              <w:spacing w:after="65"/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8C2F1" w14:textId="7D33A122" w:rsidR="004349CC" w:rsidRPr="002F1237" w:rsidRDefault="004349CC" w:rsidP="002F1237">
            <w:pPr>
              <w:pStyle w:val="af8"/>
              <w:spacing w:after="65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6A92" w14:textId="6DD41B99" w:rsidR="00633839" w:rsidRPr="002F1237" w:rsidRDefault="00633839" w:rsidP="002F1237">
            <w:pPr>
              <w:pStyle w:val="af8"/>
              <w:spacing w:after="65"/>
            </w:pPr>
          </w:p>
        </w:tc>
      </w:tr>
    </w:tbl>
    <w:p w14:paraId="7D4DE270" w14:textId="77777777" w:rsidR="00956939" w:rsidRDefault="00956939" w:rsidP="008A7337">
      <w:pPr>
        <w:spacing w:after="65"/>
        <w:ind w:leftChars="0" w:left="0"/>
      </w:pPr>
    </w:p>
    <w:p w14:paraId="322DFABA" w14:textId="77777777" w:rsidR="004624C4" w:rsidRDefault="004624C4" w:rsidP="0082797E">
      <w:pPr>
        <w:pStyle w:val="1"/>
        <w:spacing w:before="163" w:after="65"/>
        <w:ind w:left="562" w:hanging="562"/>
      </w:pPr>
      <w:bookmarkStart w:id="94" w:name="_Toc89714721"/>
      <w:r w:rsidRPr="00D83253">
        <w:rPr>
          <w:rFonts w:hint="eastAsia"/>
        </w:rPr>
        <w:t>程序</w:t>
      </w:r>
      <w:r w:rsidRPr="00D83253">
        <w:rPr>
          <w:rFonts w:hint="eastAsia"/>
        </w:rPr>
        <w:t>/PROCEDURE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4"/>
    </w:p>
    <w:p w14:paraId="208C00C8" w14:textId="611D9AA9" w:rsidR="009A1284" w:rsidRDefault="00142F0D" w:rsidP="001B7325">
      <w:pPr>
        <w:pStyle w:val="2"/>
        <w:spacing w:before="97" w:after="97"/>
        <w:ind w:left="480" w:hanging="480"/>
      </w:pPr>
      <w:bookmarkStart w:id="95" w:name="_Toc89714722"/>
      <w:r>
        <w:t>调整对象</w:t>
      </w:r>
      <w:bookmarkEnd w:id="95"/>
    </w:p>
    <w:p w14:paraId="7BB4C06C" w14:textId="029CDDE7" w:rsidR="00A42E66" w:rsidRDefault="006B706C" w:rsidP="00A42E66">
      <w:pPr>
        <w:spacing w:after="65"/>
        <w:ind w:leftChars="190" w:left="418"/>
      </w:pPr>
      <w:r>
        <w:t>VDDQ_DDR0</w:t>
      </w:r>
      <w:r w:rsidR="00A42E66">
        <w:t>/DDR1</w:t>
      </w:r>
      <w:r>
        <w:t>_1V1</w:t>
      </w:r>
      <w:r w:rsidR="00A42E66">
        <w:t xml:space="preserve"> </w:t>
      </w:r>
    </w:p>
    <w:p w14:paraId="4F8D364B" w14:textId="33FAD85C" w:rsidR="00A42E66" w:rsidRDefault="006B706C" w:rsidP="00A42E66">
      <w:pPr>
        <w:spacing w:after="65"/>
        <w:ind w:leftChars="190" w:left="418"/>
      </w:pPr>
      <w:r>
        <w:t>VDD_DDR0</w:t>
      </w:r>
      <w:r w:rsidR="00A42E66">
        <w:rPr>
          <w:rFonts w:hint="eastAsia"/>
        </w:rPr>
        <w:t>/</w:t>
      </w:r>
      <w:r w:rsidR="00A42E66">
        <w:t>DDR1_</w:t>
      </w:r>
      <w:r>
        <w:t>0V8</w:t>
      </w:r>
      <w:r w:rsidR="00A42E66">
        <w:t xml:space="preserve"> </w:t>
      </w:r>
    </w:p>
    <w:p w14:paraId="56F98C75" w14:textId="3E8E3E6C" w:rsidR="00A42E66" w:rsidRDefault="00A42E66" w:rsidP="00A42E66">
      <w:pPr>
        <w:spacing w:after="65"/>
        <w:ind w:leftChars="190" w:left="418"/>
      </w:pPr>
      <w:r w:rsidRPr="00A42E66">
        <w:t>DDR_VDDQLP_1V1</w:t>
      </w:r>
    </w:p>
    <w:p w14:paraId="71FD7E83" w14:textId="4481E561" w:rsidR="00A42E66" w:rsidRDefault="00A42E66" w:rsidP="00A42E66">
      <w:pPr>
        <w:spacing w:after="65"/>
        <w:ind w:leftChars="190" w:left="418"/>
      </w:pPr>
      <w:r>
        <w:rPr>
          <w:rFonts w:hint="eastAsia"/>
        </w:rPr>
        <w:t>见图表</w:t>
      </w:r>
      <w:r>
        <w:rPr>
          <w:rFonts w:hint="eastAsia"/>
        </w:rPr>
        <w:t>1</w:t>
      </w:r>
      <w:r>
        <w:t>。</w:t>
      </w:r>
    </w:p>
    <w:p w14:paraId="1018180D" w14:textId="77777777" w:rsidR="00A42E66" w:rsidRDefault="00A42E66" w:rsidP="00A42E66">
      <w:pPr>
        <w:keepNext/>
        <w:spacing w:after="65"/>
        <w:ind w:leftChars="190" w:left="418"/>
      </w:pPr>
      <w:r w:rsidRPr="00A42E66">
        <w:rPr>
          <w:noProof/>
        </w:rPr>
        <w:drawing>
          <wp:inline distT="0" distB="0" distL="0" distR="0" wp14:anchorId="28F7001A" wp14:editId="04E90D6D">
            <wp:extent cx="6188710" cy="3481149"/>
            <wp:effectExtent l="0" t="0" r="2540" b="5080"/>
            <wp:docPr id="5" name="图片 5" descr="C:\Users\yuewen.li\Desktop\DDR introd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ewen.li\Desktop\DDR introduc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BEEA" w14:textId="5E4E045B" w:rsidR="00A42E66" w:rsidRDefault="00A42E66" w:rsidP="00A42E66">
      <w:pPr>
        <w:pStyle w:val="ae"/>
        <w:spacing w:after="65"/>
        <w:ind w:left="440"/>
        <w:jc w:val="center"/>
        <w:rPr>
          <w:lang w:eastAsia="zh-CN"/>
        </w:rPr>
      </w:pPr>
      <w:r>
        <w:rPr>
          <w:rFonts w:hint="eastAsia"/>
          <w:lang w:eastAsia="zh-CN"/>
        </w:rPr>
        <w:t>图表</w:t>
      </w:r>
      <w:r>
        <w:rPr>
          <w:lang w:eastAsia="zh-CN"/>
        </w:rPr>
        <w:t>1</w:t>
      </w:r>
      <w:r>
        <w:rPr>
          <w:rFonts w:hint="eastAsia"/>
          <w:lang w:eastAsia="zh-CN"/>
        </w:rPr>
        <w:t xml:space="preserve"> DDR</w:t>
      </w:r>
      <w:r>
        <w:rPr>
          <w:rFonts w:hint="eastAsia"/>
          <w:lang w:eastAsia="zh-CN"/>
        </w:rPr>
        <w:t>系统供电</w:t>
      </w:r>
    </w:p>
    <w:p w14:paraId="5983D956" w14:textId="46522BBE" w:rsidR="001D5C8D" w:rsidRDefault="00B61B21" w:rsidP="001D5C8D">
      <w:pPr>
        <w:pStyle w:val="2"/>
        <w:spacing w:before="97" w:after="97"/>
        <w:ind w:left="480" w:hanging="480"/>
      </w:pPr>
      <w:bookmarkStart w:id="96" w:name="_Toc89714723"/>
      <w:r>
        <w:rPr>
          <w:rFonts w:hint="eastAsia"/>
        </w:rPr>
        <w:t>在</w:t>
      </w:r>
      <w:r>
        <w:rPr>
          <w:rFonts w:hint="eastAsia"/>
        </w:rPr>
        <w:t>SPL</w:t>
      </w:r>
      <w:r>
        <w:rPr>
          <w:rFonts w:hint="eastAsia"/>
        </w:rPr>
        <w:t>中使用的</w:t>
      </w:r>
      <w:r w:rsidR="00EA65EC">
        <w:rPr>
          <w:rFonts w:hint="eastAsia"/>
        </w:rPr>
        <w:t>修改</w:t>
      </w:r>
      <w:bookmarkEnd w:id="96"/>
    </w:p>
    <w:p w14:paraId="47629667" w14:textId="64C82ED7" w:rsidR="00A42E66" w:rsidRPr="00A42E66" w:rsidRDefault="00A42E66" w:rsidP="00A42E66">
      <w:pPr>
        <w:pStyle w:val="3"/>
        <w:spacing w:before="65" w:after="65"/>
        <w:ind w:left="480" w:hanging="480"/>
      </w:pPr>
      <w:bookmarkStart w:id="97" w:name="_Toc89714724"/>
      <w:r>
        <w:rPr>
          <w:rFonts w:hint="eastAsia"/>
        </w:rPr>
        <w:t>SPL</w:t>
      </w:r>
      <w:r>
        <w:rPr>
          <w:rFonts w:hint="eastAsia"/>
        </w:rPr>
        <w:t>修改</w:t>
      </w:r>
      <w:bookmarkEnd w:id="97"/>
    </w:p>
    <w:p w14:paraId="0A0B15BA" w14:textId="17B80FB1" w:rsidR="00A42E66" w:rsidRDefault="00A42E66" w:rsidP="00A42E66">
      <w:pPr>
        <w:pStyle w:val="a9"/>
        <w:numPr>
          <w:ilvl w:val="0"/>
          <w:numId w:val="6"/>
        </w:numPr>
        <w:spacing w:after="65"/>
        <w:ind w:leftChars="0"/>
      </w:pPr>
      <w:proofErr w:type="spellStart"/>
      <w:r>
        <w:t>Spl</w:t>
      </w:r>
      <w:proofErr w:type="spellEnd"/>
      <w:r>
        <w:t>修改可直接使用</w:t>
      </w:r>
      <w:proofErr w:type="spellStart"/>
      <w:r>
        <w:t>uboot</w:t>
      </w:r>
      <w:proofErr w:type="spellEnd"/>
      <w:r>
        <w:t xml:space="preserve"> Branch</w:t>
      </w:r>
      <w:r w:rsidR="00111220">
        <w:t>。</w:t>
      </w:r>
    </w:p>
    <w:p w14:paraId="7091048D" w14:textId="6785B55C" w:rsidR="00645C13" w:rsidRDefault="007F52EB" w:rsidP="00A42E66">
      <w:pPr>
        <w:pStyle w:val="a9"/>
        <w:spacing w:after="65"/>
        <w:ind w:leftChars="0" w:left="800" w:firstLine="0"/>
      </w:pPr>
      <w:hyperlink r:id="rId21" w:history="1">
        <w:r w:rsidR="00A42E66" w:rsidRPr="00CC33CC">
          <w:rPr>
            <w:rStyle w:val="a6"/>
          </w:rPr>
          <w:t>http://gitlab.hobot.cc/HCPG/j3-prototype-bsp/u-boot-2019.04/tree/j5-ddr-test-vol-adjust</w:t>
        </w:r>
      </w:hyperlink>
    </w:p>
    <w:p w14:paraId="48FC00C4" w14:textId="77777777" w:rsidR="00111220" w:rsidRDefault="00A42E66" w:rsidP="00111220">
      <w:pPr>
        <w:pStyle w:val="a9"/>
        <w:numPr>
          <w:ilvl w:val="0"/>
          <w:numId w:val="6"/>
        </w:numPr>
        <w:spacing w:after="65"/>
        <w:ind w:leftChars="0"/>
      </w:pPr>
      <w:r>
        <w:t>可见</w:t>
      </w:r>
      <w:r w:rsidR="00111220">
        <w:rPr>
          <w:rFonts w:hint="eastAsia"/>
        </w:rPr>
        <w:t>J</w:t>
      </w:r>
      <w:r w:rsidR="00111220">
        <w:t xml:space="preserve">5 </w:t>
      </w:r>
      <w:proofErr w:type="spellStart"/>
      <w:r>
        <w:t>uboot</w:t>
      </w:r>
      <w:proofErr w:type="spellEnd"/>
      <w:r w:rsidR="00111220">
        <w:t>主分支</w:t>
      </w:r>
      <w:r w:rsidR="00111220" w:rsidRPr="00111220">
        <w:t>54dc255c0d9c5098dd67f6ae02e0f3bddbd75138</w:t>
      </w:r>
      <w:r w:rsidR="00111220">
        <w:t>。</w:t>
      </w:r>
    </w:p>
    <w:p w14:paraId="602B5508" w14:textId="6F70A067" w:rsidR="00111220" w:rsidRDefault="00111220" w:rsidP="00111220">
      <w:pPr>
        <w:pStyle w:val="a9"/>
        <w:spacing w:after="65"/>
        <w:ind w:leftChars="0" w:left="800" w:firstLine="0"/>
      </w:pPr>
      <w:r>
        <w:t>Diff</w:t>
      </w:r>
      <w:r>
        <w:t>文件见附录</w:t>
      </w:r>
      <w:r w:rsidR="00B61B21">
        <w:rPr>
          <w:rFonts w:hint="eastAsia"/>
        </w:rPr>
        <w:t>8</w:t>
      </w:r>
      <w:r w:rsidR="00B61B21">
        <w:t xml:space="preserve">.1 </w:t>
      </w:r>
      <w:r w:rsidR="00B61B21" w:rsidRPr="00B61B21">
        <w:t>j5_ddr_vol_test_spl.diff</w:t>
      </w:r>
      <w:r>
        <w:t>。</w:t>
      </w:r>
    </w:p>
    <w:p w14:paraId="1D502288" w14:textId="3072D180" w:rsidR="0038748D" w:rsidRPr="0038748D" w:rsidRDefault="00111220" w:rsidP="0038748D">
      <w:pPr>
        <w:pStyle w:val="3"/>
        <w:spacing w:before="65" w:after="65"/>
        <w:ind w:left="480" w:hanging="480"/>
      </w:pPr>
      <w:bookmarkStart w:id="98" w:name="_Toc89714725"/>
      <w:r>
        <w:rPr>
          <w:rFonts w:hint="eastAsia"/>
        </w:rPr>
        <w:t>DDR</w:t>
      </w:r>
      <w:r>
        <w:t xml:space="preserve"> C</w:t>
      </w:r>
      <w:r>
        <w:rPr>
          <w:rFonts w:hint="eastAsia"/>
        </w:rPr>
        <w:t>ODE</w:t>
      </w:r>
      <w:bookmarkEnd w:id="98"/>
    </w:p>
    <w:p w14:paraId="0F8B77E5" w14:textId="0534DE79" w:rsidR="00A42E66" w:rsidRDefault="00E83CAC" w:rsidP="00807FD5">
      <w:pPr>
        <w:pStyle w:val="a9"/>
        <w:numPr>
          <w:ilvl w:val="0"/>
          <w:numId w:val="19"/>
        </w:numPr>
        <w:spacing w:after="65"/>
        <w:ind w:leftChars="0"/>
      </w:pPr>
      <w:r>
        <w:t>使用</w:t>
      </w:r>
      <w:r>
        <w:rPr>
          <w:rFonts w:hint="eastAsia"/>
        </w:rPr>
        <w:t>.</w:t>
      </w:r>
      <w:r>
        <w:t xml:space="preserve">/build_ddr.sh </w:t>
      </w:r>
      <w:proofErr w:type="spellStart"/>
      <w:r>
        <w:t>ddr_test</w:t>
      </w:r>
      <w:proofErr w:type="spellEnd"/>
      <w:r>
        <w:t xml:space="preserve"> </w:t>
      </w:r>
      <w:r>
        <w:t>进行编译即可使用</w:t>
      </w:r>
      <w:proofErr w:type="spellStart"/>
      <w:r>
        <w:t>ddri_module</w:t>
      </w:r>
      <w:proofErr w:type="spellEnd"/>
      <w:r>
        <w:t>-&gt;</w:t>
      </w:r>
      <w:proofErr w:type="spellStart"/>
      <w:r>
        <w:t>p_ddr_test</w:t>
      </w:r>
      <w:proofErr w:type="spellEnd"/>
      <w:r>
        <w:t>()</w:t>
      </w:r>
      <w:r>
        <w:t>在</w:t>
      </w:r>
      <w:proofErr w:type="spellStart"/>
      <w:r>
        <w:t>spl</w:t>
      </w:r>
      <w:proofErr w:type="spellEnd"/>
      <w:r>
        <w:t>当中调用</w:t>
      </w:r>
      <w:proofErr w:type="spellStart"/>
      <w:r>
        <w:t>ddr</w:t>
      </w:r>
      <w:proofErr w:type="spellEnd"/>
      <w:r>
        <w:t xml:space="preserve"> test</w:t>
      </w:r>
      <w:r w:rsidR="00B61B21">
        <w:t>（未上传）</w:t>
      </w:r>
      <w:r w:rsidR="00111220">
        <w:t>。</w:t>
      </w:r>
      <w:r w:rsidR="00B61B21">
        <w:rPr>
          <w:rFonts w:hint="eastAsia"/>
        </w:rPr>
        <w:t xml:space="preserve"> </w:t>
      </w:r>
    </w:p>
    <w:p w14:paraId="50A403F5" w14:textId="6DB1DF96" w:rsidR="00B61B21" w:rsidRDefault="00B61B21" w:rsidP="00B61B21">
      <w:pPr>
        <w:pStyle w:val="2"/>
        <w:spacing w:before="97" w:after="97"/>
        <w:ind w:left="480" w:hanging="480"/>
      </w:pPr>
      <w:bookmarkStart w:id="99" w:name="_Toc89714726"/>
      <w:r>
        <w:rPr>
          <w:rFonts w:hint="eastAsia"/>
        </w:rPr>
        <w:lastRenderedPageBreak/>
        <w:t>在</w:t>
      </w:r>
      <w:r>
        <w:rPr>
          <w:rFonts w:hint="eastAsia"/>
        </w:rPr>
        <w:t>Kernel</w:t>
      </w:r>
      <w:r>
        <w:rPr>
          <w:rFonts w:hint="eastAsia"/>
        </w:rPr>
        <w:t>中使用</w:t>
      </w:r>
      <w:bookmarkEnd w:id="99"/>
    </w:p>
    <w:p w14:paraId="751BE5B7" w14:textId="1BDD8EDE" w:rsidR="00B61B21" w:rsidRDefault="00B61B21" w:rsidP="00B61B21">
      <w:pPr>
        <w:spacing w:after="65"/>
        <w:ind w:leftChars="0" w:left="420"/>
        <w:rPr>
          <w:rFonts w:hint="eastAsia"/>
        </w:rPr>
      </w:pPr>
      <w:r>
        <w:t>见附录</w:t>
      </w:r>
      <w:r>
        <w:rPr>
          <w:rFonts w:hint="eastAsia"/>
        </w:rPr>
        <w:t>8</w:t>
      </w:r>
      <w:r>
        <w:t>.2</w:t>
      </w:r>
      <w:r>
        <w:t>。</w:t>
      </w:r>
    </w:p>
    <w:p w14:paraId="2D10949E" w14:textId="5CF39305" w:rsidR="00B61B21" w:rsidRDefault="00B61B21" w:rsidP="00B61B21">
      <w:pPr>
        <w:spacing w:after="65"/>
        <w:ind w:leftChars="0" w:left="420"/>
        <w:rPr>
          <w:rFonts w:hint="eastAsia"/>
        </w:rPr>
      </w:pPr>
      <w:r>
        <w:t>（</w:t>
      </w:r>
      <w:r>
        <w:t>目前</w:t>
      </w:r>
      <w:r>
        <w:t>交互使用，测试稳定更新成固定</w:t>
      </w:r>
      <w:r>
        <w:t>，需要修改的点</w:t>
      </w:r>
      <w:r>
        <w:rPr>
          <w:rFonts w:hint="eastAsia"/>
        </w:rPr>
        <w:t>1</w:t>
      </w:r>
      <w:r>
        <w:t>.step</w:t>
      </w:r>
      <w:r w:rsidR="00F9396D">
        <w:t>可调</w:t>
      </w:r>
      <w:r>
        <w:t xml:space="preserve"> 2.</w:t>
      </w:r>
      <w:r>
        <w:t>三个电压</w:t>
      </w:r>
      <w:r w:rsidR="00370DBF">
        <w:t>的调节需要</w:t>
      </w:r>
      <w:r>
        <w:t>形成测试标准</w:t>
      </w:r>
      <w:r>
        <w:t>）</w:t>
      </w:r>
    </w:p>
    <w:p w14:paraId="5E209E61" w14:textId="2AC50B15" w:rsidR="00C10EBC" w:rsidRDefault="004624C4" w:rsidP="00541D05">
      <w:pPr>
        <w:pStyle w:val="1"/>
        <w:spacing w:before="163" w:after="65"/>
        <w:ind w:left="562" w:hanging="562"/>
      </w:pPr>
      <w:bookmarkStart w:id="100" w:name="_Toc37260169"/>
      <w:bookmarkStart w:id="101" w:name="_Toc37260230"/>
      <w:bookmarkStart w:id="102" w:name="_Toc37260285"/>
      <w:bookmarkStart w:id="103" w:name="_Toc37260807"/>
      <w:bookmarkStart w:id="104" w:name="_Toc37262221"/>
      <w:bookmarkStart w:id="105" w:name="_Toc37856925"/>
      <w:bookmarkStart w:id="106" w:name="_Toc37860449"/>
      <w:bookmarkStart w:id="107" w:name="_Toc38123779"/>
      <w:bookmarkStart w:id="108" w:name="_Toc38123800"/>
      <w:bookmarkStart w:id="109" w:name="_Toc38124100"/>
      <w:bookmarkStart w:id="110" w:name="_Toc38124114"/>
      <w:bookmarkStart w:id="111" w:name="_Toc89714727"/>
      <w:bookmarkEnd w:id="92"/>
      <w:bookmarkEnd w:id="93"/>
      <w:r w:rsidRPr="00D83253">
        <w:rPr>
          <w:rFonts w:hint="eastAsia"/>
        </w:rPr>
        <w:t>客户特殊</w:t>
      </w:r>
      <w:r w:rsidR="00CF4478" w:rsidRPr="00D83253">
        <w:rPr>
          <w:rFonts w:hint="eastAsia"/>
        </w:rPr>
        <w:t>需求</w:t>
      </w:r>
      <w:r w:rsidR="00CF4478" w:rsidRPr="00D83253">
        <w:t>/CUSTOMER SPECIAL REQUIREMENT</w:t>
      </w:r>
      <w:bookmarkStart w:id="112" w:name="_Toc37260170"/>
      <w:bookmarkStart w:id="113" w:name="_Toc37260231"/>
      <w:bookmarkStart w:id="114" w:name="_Toc37260286"/>
      <w:bookmarkStart w:id="115" w:name="_Toc37260808"/>
      <w:bookmarkStart w:id="116" w:name="_Toc37262222"/>
      <w:bookmarkStart w:id="117" w:name="_Toc37856926"/>
      <w:bookmarkStart w:id="118" w:name="_Toc37860450"/>
      <w:bookmarkStart w:id="119" w:name="_Toc38123780"/>
      <w:bookmarkStart w:id="120" w:name="_Toc38123801"/>
      <w:bookmarkStart w:id="121" w:name="_Toc38124101"/>
      <w:bookmarkStart w:id="122" w:name="_Toc38124115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0327FB2E" w14:textId="41021925" w:rsidR="008C71EE" w:rsidRPr="00677EC3" w:rsidRDefault="008C71EE" w:rsidP="008C71EE">
      <w:pPr>
        <w:spacing w:after="65"/>
        <w:ind w:left="440"/>
      </w:pPr>
      <w:r w:rsidRPr="00677EC3">
        <w:rPr>
          <w:rFonts w:hint="eastAsia"/>
        </w:rPr>
        <w:t>暂无相关特殊需求</w:t>
      </w:r>
    </w:p>
    <w:p w14:paraId="0BF8E221" w14:textId="55654614" w:rsidR="00562D22" w:rsidRPr="008C71EE" w:rsidRDefault="00562D22" w:rsidP="008C71EE">
      <w:pPr>
        <w:spacing w:after="65"/>
        <w:ind w:left="440"/>
        <w:rPr>
          <w:rFonts w:eastAsiaTheme="minorEastAsia"/>
        </w:rPr>
      </w:pPr>
      <w:r w:rsidRPr="00562D22">
        <w:rPr>
          <w:rFonts w:eastAsiaTheme="minorEastAsia"/>
        </w:rPr>
        <w:t>No special needs for the time being</w:t>
      </w:r>
    </w:p>
    <w:p w14:paraId="2468D212" w14:textId="2C02FF77" w:rsidR="00F8442A" w:rsidRPr="00F8442A" w:rsidRDefault="00CF4478" w:rsidP="00541D05">
      <w:pPr>
        <w:pStyle w:val="1"/>
        <w:spacing w:before="163" w:after="65"/>
        <w:ind w:left="562" w:hanging="562"/>
      </w:pPr>
      <w:bookmarkStart w:id="123" w:name="_Toc37260171"/>
      <w:bookmarkStart w:id="124" w:name="_Toc37260232"/>
      <w:bookmarkStart w:id="125" w:name="_Toc37260287"/>
      <w:bookmarkStart w:id="126" w:name="_Toc37260809"/>
      <w:bookmarkStart w:id="127" w:name="_Toc37262223"/>
      <w:bookmarkStart w:id="128" w:name="_Toc37856927"/>
      <w:bookmarkStart w:id="129" w:name="_Toc37860451"/>
      <w:bookmarkStart w:id="130" w:name="_Toc38123781"/>
      <w:bookmarkStart w:id="131" w:name="_Toc38123802"/>
      <w:bookmarkStart w:id="132" w:name="_Toc38124102"/>
      <w:bookmarkStart w:id="133" w:name="_Toc38124116"/>
      <w:bookmarkStart w:id="134" w:name="_Toc89714728"/>
      <w:r w:rsidRPr="00D83253">
        <w:rPr>
          <w:rFonts w:hint="eastAsia"/>
        </w:rPr>
        <w:t>附录</w:t>
      </w:r>
      <w:r w:rsidRPr="00D83253">
        <w:t>/APPENDIX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644FC66B" w14:textId="572E29C5" w:rsidR="00956939" w:rsidRPr="00956939" w:rsidRDefault="00B61B21" w:rsidP="00956939">
      <w:pPr>
        <w:pStyle w:val="2"/>
        <w:spacing w:before="97" w:after="97"/>
        <w:ind w:left="480" w:hanging="480"/>
      </w:pPr>
      <w:r>
        <w:rPr>
          <w:rFonts w:hint="eastAsia"/>
        </w:rPr>
        <w:t xml:space="preserve"> </w:t>
      </w:r>
      <w:bookmarkStart w:id="135" w:name="_Toc89714729"/>
      <w:r>
        <w:t>SPL</w:t>
      </w:r>
      <w:r>
        <w:t>修改</w:t>
      </w:r>
      <w:r>
        <w:t>diff</w:t>
      </w:r>
      <w:bookmarkEnd w:id="135"/>
    </w:p>
    <w:p w14:paraId="637BD474" w14:textId="7CF02A13" w:rsidR="00956939" w:rsidRDefault="00956939" w:rsidP="00541D05">
      <w:pPr>
        <w:spacing w:after="65"/>
        <w:ind w:leftChars="0" w:left="0"/>
      </w:pPr>
      <w:r w:rsidRPr="00956939">
        <w:t>.</w:t>
      </w:r>
      <w:r w:rsidR="000C11B6" w:rsidRPr="00956939">
        <w:t xml:space="preserve"> </w:t>
      </w:r>
      <w:r w:rsidR="00B61B21">
        <w:object w:dxaOrig="1508" w:dyaOrig="1044" w14:anchorId="514E0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pt;height:52.2pt" o:ole="">
            <v:imagedata r:id="rId22" o:title=""/>
          </v:shape>
          <o:OLEObject Type="Embed" ProgID="Package" ShapeID="_x0000_i1025" DrawAspect="Icon" ObjectID="_1700327528" r:id="rId23"/>
        </w:object>
      </w:r>
    </w:p>
    <w:p w14:paraId="7F4B0AF4" w14:textId="128F928A" w:rsidR="00B61B21" w:rsidRPr="00956939" w:rsidRDefault="00B61B21" w:rsidP="00B61B21">
      <w:pPr>
        <w:pStyle w:val="2"/>
        <w:spacing w:before="97" w:after="97"/>
        <w:ind w:left="480" w:hanging="480"/>
      </w:pPr>
      <w:bookmarkStart w:id="136" w:name="_Toc89714730"/>
      <w:r>
        <w:rPr>
          <w:rFonts w:hint="eastAsia"/>
        </w:rPr>
        <w:t>修改电压脚本</w:t>
      </w:r>
      <w:bookmarkEnd w:id="136"/>
    </w:p>
    <w:p w14:paraId="67E9616A" w14:textId="77777777" w:rsidR="00B61B21" w:rsidRPr="00956939" w:rsidRDefault="00867E9E" w:rsidP="00541D05">
      <w:pPr>
        <w:spacing w:after="65"/>
        <w:ind w:leftChars="0" w:left="0"/>
      </w:pPr>
      <w:r>
        <w:object w:dxaOrig="1508" w:dyaOrig="1044" w14:anchorId="7222CD82">
          <v:shape id="_x0000_i1026" type="#_x0000_t75" style="width:75.4pt;height:52.2pt" o:ole="">
            <v:imagedata r:id="rId24" o:title=""/>
          </v:shape>
          <o:OLEObject Type="Embed" ProgID="Package" ShapeID="_x0000_i1026" DrawAspect="Icon" ObjectID="_1700327529" r:id="rId25"/>
        </w:object>
      </w:r>
    </w:p>
    <w:sectPr w:rsidR="00B61B21" w:rsidRPr="00956939" w:rsidSect="003950D0">
      <w:footerReference w:type="default" r:id="rId26"/>
      <w:pgSz w:w="11906" w:h="16838" w:code="9"/>
      <w:pgMar w:top="1440" w:right="1080" w:bottom="1440" w:left="1080" w:header="851" w:footer="56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8F0D4" w14:textId="77777777" w:rsidR="007F52EB" w:rsidRDefault="007F52EB" w:rsidP="00E56FE4">
      <w:pPr>
        <w:spacing w:after="48"/>
        <w:ind w:left="440" w:firstLine="440"/>
      </w:pPr>
      <w:r>
        <w:separator/>
      </w:r>
    </w:p>
  </w:endnote>
  <w:endnote w:type="continuationSeparator" w:id="0">
    <w:p w14:paraId="7F59DCFB" w14:textId="77777777" w:rsidR="007F52EB" w:rsidRDefault="007F52EB" w:rsidP="00E56FE4">
      <w:pPr>
        <w:spacing w:after="48"/>
        <w:ind w:left="440"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05AF3" w14:textId="77777777" w:rsidR="006C53B1" w:rsidRDefault="006C53B1">
    <w:pPr>
      <w:pStyle w:val="a4"/>
      <w:spacing w:after="48"/>
      <w:ind w:left="44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9A016" w14:textId="77777777" w:rsidR="006C53B1" w:rsidRDefault="006C53B1">
    <w:pPr>
      <w:pStyle w:val="a4"/>
      <w:spacing w:after="48"/>
      <w:ind w:left="44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81C4D" w14:textId="77777777" w:rsidR="006C53B1" w:rsidRDefault="006C53B1">
    <w:pPr>
      <w:pStyle w:val="a4"/>
      <w:spacing w:after="48"/>
      <w:ind w:left="44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2824084"/>
      <w:docPartObj>
        <w:docPartGallery w:val="Page Numbers (Bottom of Page)"/>
        <w:docPartUnique/>
      </w:docPartObj>
    </w:sdtPr>
    <w:sdtEndPr/>
    <w:sdtContent>
      <w:p w14:paraId="0FDA05AA" w14:textId="77777777" w:rsidR="006C53B1" w:rsidRDefault="006C53B1">
        <w:pPr>
          <w:pStyle w:val="a4"/>
          <w:spacing w:after="48"/>
          <w:ind w:left="440"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2A6" w:rsidRPr="007E12A6">
          <w:rPr>
            <w:noProof/>
            <w:lang w:val="zh-CN"/>
          </w:rPr>
          <w:t>II</w:t>
        </w:r>
        <w:r>
          <w:fldChar w:fldCharType="end"/>
        </w:r>
      </w:p>
    </w:sdtContent>
  </w:sdt>
  <w:sdt>
    <w:sdtPr>
      <w:rPr>
        <w:sz w:val="24"/>
        <w:szCs w:val="20"/>
      </w:rPr>
      <w:id w:val="1661264348"/>
      <w:docPartObj>
        <w:docPartGallery w:val="Page Numbers (Bottom of Page)"/>
        <w:docPartUnique/>
      </w:docPartObj>
    </w:sdtPr>
    <w:sdtEndPr>
      <w:rPr>
        <w:rFonts w:cs="Segoe UI"/>
        <w:sz w:val="18"/>
        <w:szCs w:val="18"/>
      </w:rPr>
    </w:sdtEndPr>
    <w:sdtContent>
      <w:p w14:paraId="3A180C19" w14:textId="77777777" w:rsidR="006C53B1" w:rsidRPr="004624C4" w:rsidRDefault="006C53B1" w:rsidP="009862DB">
        <w:pPr>
          <w:pStyle w:val="a4"/>
          <w:pBdr>
            <w:top w:val="double" w:sz="4" w:space="1" w:color="auto"/>
          </w:pBdr>
          <w:spacing w:after="48"/>
          <w:ind w:left="920" w:hangingChars="200" w:hanging="480"/>
          <w:jc w:val="center"/>
          <w:rPr>
            <w:rFonts w:cs="Calibri"/>
          </w:rPr>
        </w:pPr>
        <w:r w:rsidRPr="00F80273">
          <w:rPr>
            <w:rFonts w:ascii="宋体" w:hAnsi="宋体" w:cs="Calibri"/>
          </w:rPr>
          <w:t>此文件为地平线公司专有之财产, 非经许可, 不得复制或转换成其他形式使用。</w:t>
        </w:r>
      </w:p>
      <w:p w14:paraId="4794DD8B" w14:textId="77777777" w:rsidR="006C53B1" w:rsidRPr="00F80273" w:rsidRDefault="006C53B1" w:rsidP="009862DB">
        <w:pPr>
          <w:pStyle w:val="a4"/>
          <w:pBdr>
            <w:top w:val="double" w:sz="4" w:space="1" w:color="auto"/>
          </w:pBdr>
          <w:spacing w:after="48"/>
          <w:ind w:left="440"/>
          <w:jc w:val="center"/>
          <w:rPr>
            <w:rFonts w:cs="Segoe UI"/>
          </w:rPr>
        </w:pPr>
        <w:r w:rsidRPr="00F80273">
          <w:rPr>
            <w:rFonts w:eastAsia="DFKai-SB" w:cs="Segoe UI"/>
          </w:rPr>
          <w:t xml:space="preserve">The document is the exclusive property of Horizon </w:t>
        </w:r>
        <w:r>
          <w:rPr>
            <w:rFonts w:eastAsia="DFKai-SB" w:cs="Segoe UI"/>
          </w:rPr>
          <w:t>Robotics</w:t>
        </w:r>
        <w:r w:rsidRPr="00F80273">
          <w:rPr>
            <w:rFonts w:eastAsia="DFKai-SB" w:cs="Segoe UI"/>
          </w:rPr>
          <w:t xml:space="preserve"> and shall not distributed</w:t>
        </w:r>
        <w:r w:rsidRPr="00F80273">
          <w:rPr>
            <w:rFonts w:cs="Segoe UI"/>
          </w:rPr>
          <w:t xml:space="preserve">, </w:t>
        </w:r>
        <w:r w:rsidRPr="00F80273">
          <w:rPr>
            <w:rFonts w:eastAsia="DFKai-SB" w:cs="Segoe UI"/>
          </w:rPr>
          <w:t xml:space="preserve">reproduced or any other format without prior permission of Horizon </w:t>
        </w:r>
        <w:r>
          <w:rPr>
            <w:rFonts w:eastAsia="DFKai-SB" w:cs="Segoe UI"/>
          </w:rPr>
          <w:t>Robotics</w:t>
        </w:r>
        <w:r w:rsidRPr="00F80273">
          <w:rPr>
            <w:rFonts w:cs="Segoe UI"/>
          </w:rPr>
          <w:t>.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8760277"/>
      <w:docPartObj>
        <w:docPartGallery w:val="Page Numbers (Bottom of Page)"/>
        <w:docPartUnique/>
      </w:docPartObj>
    </w:sdtPr>
    <w:sdtEndPr/>
    <w:sdtContent>
      <w:p w14:paraId="1EF4BC3F" w14:textId="77777777" w:rsidR="006C53B1" w:rsidRDefault="006C53B1">
        <w:pPr>
          <w:pStyle w:val="a4"/>
          <w:spacing w:after="48"/>
          <w:ind w:left="440"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2A6" w:rsidRPr="007E12A6">
          <w:rPr>
            <w:noProof/>
            <w:lang w:val="zh-CN"/>
          </w:rPr>
          <w:t>3</w:t>
        </w:r>
        <w:r>
          <w:fldChar w:fldCharType="end"/>
        </w:r>
      </w:p>
    </w:sdtContent>
  </w:sdt>
  <w:sdt>
    <w:sdtPr>
      <w:rPr>
        <w:sz w:val="24"/>
        <w:szCs w:val="20"/>
      </w:rPr>
      <w:id w:val="1764876361"/>
      <w:docPartObj>
        <w:docPartGallery w:val="Page Numbers (Bottom of Page)"/>
        <w:docPartUnique/>
      </w:docPartObj>
    </w:sdtPr>
    <w:sdtEndPr>
      <w:rPr>
        <w:rFonts w:cs="Calibri" w:hint="eastAsia"/>
        <w:sz w:val="18"/>
        <w:szCs w:val="18"/>
      </w:rPr>
    </w:sdtEndPr>
    <w:sdtContent>
      <w:p w14:paraId="2DE678AE" w14:textId="77777777" w:rsidR="006C53B1" w:rsidRPr="004624C4" w:rsidRDefault="006C53B1" w:rsidP="009862DB">
        <w:pPr>
          <w:pStyle w:val="a4"/>
          <w:pBdr>
            <w:top w:val="double" w:sz="4" w:space="1" w:color="auto"/>
          </w:pBdr>
          <w:spacing w:after="48"/>
          <w:ind w:left="920" w:hangingChars="200" w:hanging="480"/>
          <w:jc w:val="center"/>
          <w:rPr>
            <w:rFonts w:cs="Calibri"/>
          </w:rPr>
        </w:pPr>
        <w:r w:rsidRPr="004624C4">
          <w:rPr>
            <w:rFonts w:eastAsia="DFKai-SB" w:cs="Calibri"/>
          </w:rPr>
          <w:t>此文件为地平线公司专有之财产</w:t>
        </w:r>
        <w:r w:rsidRPr="004624C4">
          <w:rPr>
            <w:rFonts w:cs="Calibri"/>
          </w:rPr>
          <w:t xml:space="preserve">, </w:t>
        </w:r>
        <w:r w:rsidRPr="004624C4">
          <w:rPr>
            <w:rFonts w:eastAsia="DFKai-SB" w:cs="Calibri"/>
          </w:rPr>
          <w:t>非经许可</w:t>
        </w:r>
        <w:r w:rsidRPr="004624C4">
          <w:rPr>
            <w:rFonts w:cs="Calibri"/>
          </w:rPr>
          <w:t xml:space="preserve">, </w:t>
        </w:r>
        <w:r w:rsidRPr="004624C4">
          <w:rPr>
            <w:rFonts w:eastAsia="DFKai-SB" w:cs="Calibri"/>
          </w:rPr>
          <w:t>不得复制或转换成其他形式使用</w:t>
        </w:r>
        <w:r w:rsidRPr="004624C4">
          <w:rPr>
            <w:rFonts w:cs="Calibri"/>
          </w:rPr>
          <w:t>。</w:t>
        </w:r>
      </w:p>
      <w:p w14:paraId="7DB08319" w14:textId="77777777" w:rsidR="006C53B1" w:rsidRPr="004624C4" w:rsidRDefault="006C53B1" w:rsidP="009862DB">
        <w:pPr>
          <w:pStyle w:val="a4"/>
          <w:pBdr>
            <w:top w:val="double" w:sz="4" w:space="1" w:color="auto"/>
          </w:pBdr>
          <w:spacing w:after="48"/>
          <w:ind w:left="440"/>
          <w:jc w:val="center"/>
          <w:rPr>
            <w:rFonts w:cs="Calibri"/>
          </w:rPr>
        </w:pPr>
        <w:r w:rsidRPr="004624C4">
          <w:rPr>
            <w:rFonts w:eastAsia="DFKai-SB" w:cs="Calibri"/>
          </w:rPr>
          <w:t xml:space="preserve">The document is the exclusive property of Horizon </w:t>
        </w:r>
        <w:r>
          <w:rPr>
            <w:rFonts w:asciiTheme="minorEastAsia" w:eastAsiaTheme="minorEastAsia" w:hAnsiTheme="minorEastAsia" w:cs="Calibri" w:hint="eastAsia"/>
          </w:rPr>
          <w:t>Robotics</w:t>
        </w:r>
        <w:r w:rsidRPr="004624C4">
          <w:rPr>
            <w:rFonts w:eastAsia="DFKai-SB" w:cs="Calibri"/>
          </w:rPr>
          <w:t xml:space="preserve"> and shall not distributed</w:t>
        </w:r>
        <w:r w:rsidRPr="004624C4">
          <w:rPr>
            <w:rFonts w:cs="Calibri"/>
          </w:rPr>
          <w:t xml:space="preserve">, </w:t>
        </w:r>
        <w:r w:rsidRPr="004624C4">
          <w:rPr>
            <w:rFonts w:eastAsia="DFKai-SB" w:cs="Calibri"/>
          </w:rPr>
          <w:t xml:space="preserve">reproduced or any other format without prior permission of Horizon </w:t>
        </w:r>
        <w:r>
          <w:rPr>
            <w:rFonts w:asciiTheme="minorEastAsia" w:eastAsiaTheme="minorEastAsia" w:hAnsiTheme="minorEastAsia" w:cs="Calibri" w:hint="eastAsia"/>
          </w:rPr>
          <w:t>Robotics.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CB2B5" w14:textId="77777777" w:rsidR="007F52EB" w:rsidRDefault="007F52EB" w:rsidP="00E56FE4">
      <w:pPr>
        <w:spacing w:after="48"/>
        <w:ind w:left="440" w:firstLine="440"/>
      </w:pPr>
      <w:r>
        <w:separator/>
      </w:r>
    </w:p>
  </w:footnote>
  <w:footnote w:type="continuationSeparator" w:id="0">
    <w:p w14:paraId="16A1E39C" w14:textId="77777777" w:rsidR="007F52EB" w:rsidRDefault="007F52EB" w:rsidP="00E56FE4">
      <w:pPr>
        <w:spacing w:after="48"/>
        <w:ind w:left="440"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8416B" w14:textId="77777777" w:rsidR="006C53B1" w:rsidRDefault="006C53B1">
    <w:pPr>
      <w:pStyle w:val="a3"/>
      <w:spacing w:after="48"/>
      <w:ind w:left="44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905F7" w14:textId="77777777" w:rsidR="006C53B1" w:rsidRDefault="006C53B1" w:rsidP="00F3504D">
    <w:pPr>
      <w:pStyle w:val="a3"/>
      <w:pBdr>
        <w:bottom w:val="none" w:sz="0" w:space="0" w:color="auto"/>
      </w:pBdr>
      <w:spacing w:after="48"/>
      <w:ind w:left="44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790E6" w14:textId="77777777" w:rsidR="006C53B1" w:rsidRDefault="006C53B1">
    <w:pPr>
      <w:pStyle w:val="a3"/>
      <w:spacing w:after="48"/>
      <w:ind w:left="440"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44741" w14:textId="77777777" w:rsidR="006C53B1" w:rsidRDefault="006C53B1">
    <w:pPr>
      <w:pStyle w:val="a3"/>
      <w:spacing w:after="48"/>
      <w:ind w:left="440"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Ind w:w="137" w:type="dxa"/>
      <w:tblLook w:val="04A0" w:firstRow="1" w:lastRow="0" w:firstColumn="1" w:lastColumn="0" w:noHBand="0" w:noVBand="1"/>
    </w:tblPr>
    <w:tblGrid>
      <w:gridCol w:w="1903"/>
      <w:gridCol w:w="4892"/>
      <w:gridCol w:w="926"/>
      <w:gridCol w:w="1878"/>
    </w:tblGrid>
    <w:tr w:rsidR="00F708B1" w:rsidRPr="004624C4" w14:paraId="1606EE3A" w14:textId="77777777" w:rsidTr="00F708B1">
      <w:trPr>
        <w:trHeight w:val="650"/>
      </w:trPr>
      <w:tc>
        <w:tcPr>
          <w:tcW w:w="1903" w:type="dxa"/>
          <w:vMerge w:val="restart"/>
          <w:vAlign w:val="center"/>
        </w:tcPr>
        <w:p w14:paraId="1184C693" w14:textId="77777777" w:rsidR="00F708B1" w:rsidRPr="004624C4" w:rsidRDefault="00F708B1" w:rsidP="00F708B1">
          <w:pPr>
            <w:pStyle w:val="a3"/>
            <w:pBdr>
              <w:bottom w:val="none" w:sz="0" w:space="0" w:color="auto"/>
            </w:pBdr>
            <w:spacing w:after="48"/>
            <w:ind w:left="440" w:firstLine="360"/>
            <w:rPr>
              <w:rFonts w:cs="Calibri"/>
            </w:rPr>
          </w:pPr>
          <w:bookmarkStart w:id="18" w:name="_Hlk22047741"/>
          <w:r w:rsidRPr="004624C4">
            <w:rPr>
              <w:rFonts w:cs="Calibri"/>
              <w:noProof/>
            </w:rPr>
            <w:drawing>
              <wp:anchor distT="0" distB="0" distL="114300" distR="114300" simplePos="0" relativeHeight="251660288" behindDoc="0" locked="0" layoutInCell="1" allowOverlap="1" wp14:anchorId="2288D7A9" wp14:editId="76C62996">
                <wp:simplePos x="838200" y="742950"/>
                <wp:positionH relativeFrom="margin">
                  <wp:posOffset>-44450</wp:posOffset>
                </wp:positionH>
                <wp:positionV relativeFrom="margin">
                  <wp:posOffset>123190</wp:posOffset>
                </wp:positionV>
                <wp:extent cx="1071245" cy="333375"/>
                <wp:effectExtent l="0" t="0" r="0" b="9525"/>
                <wp:wrapSquare wrapText="bothSides"/>
                <wp:docPr id="2" name="图片 2" descr="C:\Users\xiangrui.meng\Desktop\彩色标志(透明背景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iangrui.meng\Desktop\彩色标志(透明背景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124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92" w:type="dxa"/>
          <w:vMerge w:val="restart"/>
          <w:vAlign w:val="center"/>
        </w:tcPr>
        <w:p w14:paraId="1FAD5339" w14:textId="1DBFE92F" w:rsidR="00F708B1" w:rsidRPr="00A174C4" w:rsidRDefault="00F708B1" w:rsidP="00377A91">
          <w:pPr>
            <w:pStyle w:val="a3"/>
            <w:pBdr>
              <w:bottom w:val="none" w:sz="0" w:space="0" w:color="auto"/>
            </w:pBdr>
            <w:spacing w:after="48"/>
            <w:ind w:leftChars="-78" w:left="-172"/>
            <w:rPr>
              <w:rFonts w:cs="Segoe UI"/>
              <w:b/>
            </w:rPr>
          </w:pPr>
          <w:r w:rsidRPr="00D345A6">
            <w:rPr>
              <w:rFonts w:cs="Segoe UI" w:hint="eastAsia"/>
              <w:b/>
              <w:sz w:val="28"/>
              <w:szCs w:val="28"/>
            </w:rPr>
            <w:t>DDR</w:t>
          </w:r>
          <w:r w:rsidR="00807FD5">
            <w:rPr>
              <w:rFonts w:cs="Segoe UI" w:hint="eastAsia"/>
              <w:b/>
              <w:sz w:val="28"/>
              <w:szCs w:val="28"/>
            </w:rPr>
            <w:t>电压调整进行</w:t>
          </w:r>
          <w:r w:rsidR="00807FD5">
            <w:rPr>
              <w:rFonts w:cs="Segoe UI" w:hint="eastAsia"/>
              <w:b/>
              <w:sz w:val="28"/>
              <w:szCs w:val="28"/>
            </w:rPr>
            <w:t>DDR</w:t>
          </w:r>
          <w:r w:rsidR="00807FD5">
            <w:rPr>
              <w:rFonts w:cs="Segoe UI" w:hint="eastAsia"/>
              <w:b/>
              <w:sz w:val="28"/>
              <w:szCs w:val="28"/>
            </w:rPr>
            <w:t>测试</w:t>
          </w:r>
        </w:p>
      </w:tc>
      <w:tc>
        <w:tcPr>
          <w:tcW w:w="926" w:type="dxa"/>
          <w:vAlign w:val="center"/>
        </w:tcPr>
        <w:p w14:paraId="575E7810" w14:textId="77777777" w:rsidR="00F708B1" w:rsidRPr="00013776" w:rsidRDefault="00F708B1" w:rsidP="00F708B1">
          <w:pPr>
            <w:pStyle w:val="af8"/>
            <w:spacing w:after="48"/>
            <w:jc w:val="center"/>
            <w:rPr>
              <w:sz w:val="18"/>
              <w:szCs w:val="18"/>
            </w:rPr>
          </w:pPr>
          <w:proofErr w:type="spellStart"/>
          <w:r w:rsidRPr="00013776">
            <w:rPr>
              <w:sz w:val="18"/>
              <w:szCs w:val="18"/>
            </w:rPr>
            <w:t>Spec.N</w:t>
          </w:r>
          <w:r w:rsidRPr="00013776">
            <w:rPr>
              <w:rFonts w:hint="eastAsia"/>
              <w:sz w:val="18"/>
              <w:szCs w:val="18"/>
            </w:rPr>
            <w:t>o</w:t>
          </w:r>
          <w:proofErr w:type="spellEnd"/>
          <w:r w:rsidRPr="00013776">
            <w:rPr>
              <w:sz w:val="18"/>
              <w:szCs w:val="18"/>
            </w:rPr>
            <w:t>.</w:t>
          </w:r>
        </w:p>
      </w:tc>
      <w:tc>
        <w:tcPr>
          <w:tcW w:w="1878" w:type="dxa"/>
          <w:vAlign w:val="center"/>
        </w:tcPr>
        <w:p w14:paraId="5E30ED28" w14:textId="77777777" w:rsidR="00F708B1" w:rsidRPr="00013776" w:rsidRDefault="00F708B1" w:rsidP="00F708B1">
          <w:pPr>
            <w:pStyle w:val="af8"/>
            <w:spacing w:after="48"/>
            <w:jc w:val="center"/>
            <w:rPr>
              <w:sz w:val="18"/>
              <w:szCs w:val="18"/>
            </w:rPr>
          </w:pPr>
          <w:r w:rsidRPr="00013776">
            <w:rPr>
              <w:sz w:val="18"/>
              <w:szCs w:val="18"/>
            </w:rPr>
            <w:t>HR-xx-</w:t>
          </w:r>
          <w:proofErr w:type="spellStart"/>
          <w:r w:rsidRPr="00013776">
            <w:rPr>
              <w:sz w:val="18"/>
              <w:szCs w:val="18"/>
            </w:rPr>
            <w:t>xxxx</w:t>
          </w:r>
          <w:proofErr w:type="spellEnd"/>
        </w:p>
      </w:tc>
    </w:tr>
    <w:tr w:rsidR="00F708B1" w:rsidRPr="004624C4" w14:paraId="27D633E3" w14:textId="77777777" w:rsidTr="00F708B1">
      <w:trPr>
        <w:trHeight w:val="311"/>
      </w:trPr>
      <w:tc>
        <w:tcPr>
          <w:tcW w:w="1903" w:type="dxa"/>
          <w:vMerge/>
        </w:tcPr>
        <w:p w14:paraId="22EDE09E" w14:textId="77777777" w:rsidR="00F708B1" w:rsidRPr="004624C4" w:rsidRDefault="00F708B1" w:rsidP="00F708B1">
          <w:pPr>
            <w:pStyle w:val="a3"/>
            <w:pBdr>
              <w:bottom w:val="none" w:sz="0" w:space="0" w:color="auto"/>
            </w:pBdr>
            <w:spacing w:after="48"/>
            <w:ind w:left="440" w:firstLine="360"/>
            <w:rPr>
              <w:rFonts w:cs="Calibri"/>
            </w:rPr>
          </w:pPr>
        </w:p>
      </w:tc>
      <w:tc>
        <w:tcPr>
          <w:tcW w:w="4892" w:type="dxa"/>
          <w:vMerge/>
        </w:tcPr>
        <w:p w14:paraId="1ACED40F" w14:textId="77777777" w:rsidR="00F708B1" w:rsidRPr="004624C4" w:rsidRDefault="00F708B1" w:rsidP="00F708B1">
          <w:pPr>
            <w:pStyle w:val="a3"/>
            <w:pBdr>
              <w:bottom w:val="none" w:sz="0" w:space="0" w:color="auto"/>
            </w:pBdr>
            <w:spacing w:after="48"/>
            <w:ind w:left="440" w:firstLine="360"/>
            <w:rPr>
              <w:rFonts w:cs="Calibri"/>
            </w:rPr>
          </w:pPr>
        </w:p>
      </w:tc>
      <w:tc>
        <w:tcPr>
          <w:tcW w:w="926" w:type="dxa"/>
          <w:vAlign w:val="center"/>
        </w:tcPr>
        <w:p w14:paraId="0BAA01F1" w14:textId="77777777" w:rsidR="00F708B1" w:rsidRPr="00013776" w:rsidRDefault="00F708B1" w:rsidP="00F708B1">
          <w:pPr>
            <w:pStyle w:val="af8"/>
            <w:spacing w:after="48"/>
            <w:jc w:val="center"/>
            <w:rPr>
              <w:sz w:val="18"/>
              <w:szCs w:val="18"/>
            </w:rPr>
          </w:pPr>
          <w:r w:rsidRPr="00013776">
            <w:rPr>
              <w:sz w:val="18"/>
              <w:szCs w:val="18"/>
            </w:rPr>
            <w:t>Rev.</w:t>
          </w:r>
        </w:p>
      </w:tc>
      <w:tc>
        <w:tcPr>
          <w:tcW w:w="1878" w:type="dxa"/>
          <w:vAlign w:val="center"/>
        </w:tcPr>
        <w:p w14:paraId="141940C3" w14:textId="77777777" w:rsidR="00F708B1" w:rsidRPr="00013776" w:rsidRDefault="00F708B1" w:rsidP="00F708B1">
          <w:pPr>
            <w:pStyle w:val="af8"/>
            <w:spacing w:after="48"/>
            <w:jc w:val="center"/>
            <w:rPr>
              <w:sz w:val="18"/>
              <w:szCs w:val="18"/>
            </w:rPr>
          </w:pPr>
          <w:r w:rsidRPr="00013776">
            <w:rPr>
              <w:sz w:val="18"/>
              <w:szCs w:val="18"/>
            </w:rPr>
            <w:t>Ax</w:t>
          </w:r>
        </w:p>
      </w:tc>
    </w:tr>
    <w:bookmarkEnd w:id="18"/>
  </w:tbl>
  <w:p w14:paraId="5F914409" w14:textId="77777777" w:rsidR="006C53B1" w:rsidRDefault="006C53B1" w:rsidP="00641D25">
    <w:pPr>
      <w:pStyle w:val="a3"/>
      <w:pBdr>
        <w:bottom w:val="none" w:sz="0" w:space="0" w:color="auto"/>
      </w:pBdr>
      <w:spacing w:after="48"/>
      <w:ind w:left="440"/>
      <w:jc w:val="lef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E0848" w14:textId="77777777" w:rsidR="006C53B1" w:rsidRDefault="006C53B1">
    <w:pPr>
      <w:pStyle w:val="a3"/>
      <w:spacing w:after="48"/>
      <w:ind w:left="44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33D"/>
    <w:multiLevelType w:val="hybridMultilevel"/>
    <w:tmpl w:val="49328BC8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07310A5B"/>
    <w:multiLevelType w:val="hybridMultilevel"/>
    <w:tmpl w:val="F7DA2852"/>
    <w:lvl w:ilvl="0" w:tplc="04090011">
      <w:start w:val="1"/>
      <w:numFmt w:val="decimal"/>
      <w:lvlText w:val="%1)"/>
      <w:lvlJc w:val="left"/>
      <w:pPr>
        <w:ind w:left="84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18962F4"/>
    <w:multiLevelType w:val="hybridMultilevel"/>
    <w:tmpl w:val="C0FE7DBE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01E5AD4"/>
    <w:multiLevelType w:val="hybridMultilevel"/>
    <w:tmpl w:val="6ECE6954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251A1623"/>
    <w:multiLevelType w:val="hybridMultilevel"/>
    <w:tmpl w:val="F8940C5C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39E259AD"/>
    <w:multiLevelType w:val="hybridMultilevel"/>
    <w:tmpl w:val="275662AE"/>
    <w:lvl w:ilvl="0" w:tplc="480459B6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403160C3"/>
    <w:multiLevelType w:val="hybridMultilevel"/>
    <w:tmpl w:val="CD5238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360679"/>
    <w:multiLevelType w:val="hybridMultilevel"/>
    <w:tmpl w:val="0C6E3E08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5AEA0ADD"/>
    <w:multiLevelType w:val="hybridMultilevel"/>
    <w:tmpl w:val="C1F42C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B75738B"/>
    <w:multiLevelType w:val="hybridMultilevel"/>
    <w:tmpl w:val="D878F1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E9F4BBC"/>
    <w:multiLevelType w:val="hybridMultilevel"/>
    <w:tmpl w:val="48DEF09E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63F2090B"/>
    <w:multiLevelType w:val="hybridMultilevel"/>
    <w:tmpl w:val="835E30B2"/>
    <w:lvl w:ilvl="0" w:tplc="8F9CD7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64432081"/>
    <w:multiLevelType w:val="hybridMultilevel"/>
    <w:tmpl w:val="7DDCC02E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>
    <w:nsid w:val="649D325C"/>
    <w:multiLevelType w:val="hybridMultilevel"/>
    <w:tmpl w:val="403A5DC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6ADF3389"/>
    <w:multiLevelType w:val="multilevel"/>
    <w:tmpl w:val="42DC7C5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6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6E93445C"/>
    <w:multiLevelType w:val="multilevel"/>
    <w:tmpl w:val="7534E8C6"/>
    <w:lvl w:ilvl="0">
      <w:start w:val="1"/>
      <w:numFmt w:val="lowerLetter"/>
      <w:pStyle w:val="Figurecaption"/>
      <w:lvlText w:val="%1."/>
      <w:lvlJc w:val="right"/>
      <w:pPr>
        <w:tabs>
          <w:tab w:val="num" w:pos="640"/>
        </w:tabs>
        <w:ind w:left="640" w:hanging="140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</w:abstractNum>
  <w:abstractNum w:abstractNumId="16">
    <w:nsid w:val="74203E85"/>
    <w:multiLevelType w:val="hybridMultilevel"/>
    <w:tmpl w:val="51D01F8A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>
    <w:nsid w:val="79A45A5A"/>
    <w:multiLevelType w:val="hybridMultilevel"/>
    <w:tmpl w:val="11EE37CA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7D5F003B"/>
    <w:multiLevelType w:val="hybridMultilevel"/>
    <w:tmpl w:val="4B7AE744"/>
    <w:lvl w:ilvl="0" w:tplc="E2A692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"/>
  </w:num>
  <w:num w:numId="5">
    <w:abstractNumId w:val="8"/>
  </w:num>
  <w:num w:numId="6">
    <w:abstractNumId w:val="0"/>
  </w:num>
  <w:num w:numId="7">
    <w:abstractNumId w:val="12"/>
  </w:num>
  <w:num w:numId="8">
    <w:abstractNumId w:val="16"/>
  </w:num>
  <w:num w:numId="9">
    <w:abstractNumId w:val="4"/>
  </w:num>
  <w:num w:numId="10">
    <w:abstractNumId w:val="13"/>
  </w:num>
  <w:num w:numId="11">
    <w:abstractNumId w:val="6"/>
  </w:num>
  <w:num w:numId="12">
    <w:abstractNumId w:val="9"/>
  </w:num>
  <w:num w:numId="13">
    <w:abstractNumId w:val="3"/>
  </w:num>
  <w:num w:numId="14">
    <w:abstractNumId w:val="5"/>
  </w:num>
  <w:num w:numId="15">
    <w:abstractNumId w:val="2"/>
  </w:num>
  <w:num w:numId="16">
    <w:abstractNumId w:val="17"/>
  </w:num>
  <w:num w:numId="17">
    <w:abstractNumId w:val="18"/>
  </w:num>
  <w:num w:numId="18">
    <w:abstractNumId w:val="7"/>
  </w:num>
  <w:num w:numId="1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4"/>
  <w:defaultTabStop w:val="420"/>
  <w:drawingGridHorizontalSpacing w:val="11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3C"/>
    <w:rsid w:val="00000406"/>
    <w:rsid w:val="00002330"/>
    <w:rsid w:val="00003F41"/>
    <w:rsid w:val="00004133"/>
    <w:rsid w:val="000061F3"/>
    <w:rsid w:val="00007C02"/>
    <w:rsid w:val="00013776"/>
    <w:rsid w:val="00021D78"/>
    <w:rsid w:val="000235CB"/>
    <w:rsid w:val="00023E97"/>
    <w:rsid w:val="00024864"/>
    <w:rsid w:val="00025BF0"/>
    <w:rsid w:val="00026B18"/>
    <w:rsid w:val="0003062C"/>
    <w:rsid w:val="00031B3D"/>
    <w:rsid w:val="00035403"/>
    <w:rsid w:val="00037C52"/>
    <w:rsid w:val="0004031B"/>
    <w:rsid w:val="000404FF"/>
    <w:rsid w:val="000420D7"/>
    <w:rsid w:val="000439CA"/>
    <w:rsid w:val="00044B04"/>
    <w:rsid w:val="00044D19"/>
    <w:rsid w:val="00044D85"/>
    <w:rsid w:val="000460C0"/>
    <w:rsid w:val="0004669C"/>
    <w:rsid w:val="0005051F"/>
    <w:rsid w:val="00050793"/>
    <w:rsid w:val="000516D3"/>
    <w:rsid w:val="00052FA6"/>
    <w:rsid w:val="00057A3A"/>
    <w:rsid w:val="00061F6C"/>
    <w:rsid w:val="0006275D"/>
    <w:rsid w:val="00062DB6"/>
    <w:rsid w:val="00064B1E"/>
    <w:rsid w:val="00067599"/>
    <w:rsid w:val="0006781E"/>
    <w:rsid w:val="00067E5D"/>
    <w:rsid w:val="00067FB5"/>
    <w:rsid w:val="000702D5"/>
    <w:rsid w:val="000754D2"/>
    <w:rsid w:val="000817DC"/>
    <w:rsid w:val="000931D9"/>
    <w:rsid w:val="00096584"/>
    <w:rsid w:val="000975B5"/>
    <w:rsid w:val="0009777F"/>
    <w:rsid w:val="000A36FA"/>
    <w:rsid w:val="000A536B"/>
    <w:rsid w:val="000A60D8"/>
    <w:rsid w:val="000A6239"/>
    <w:rsid w:val="000B0EAA"/>
    <w:rsid w:val="000B0F27"/>
    <w:rsid w:val="000B0FCD"/>
    <w:rsid w:val="000B115E"/>
    <w:rsid w:val="000B4BCB"/>
    <w:rsid w:val="000B5E5D"/>
    <w:rsid w:val="000B639E"/>
    <w:rsid w:val="000C0359"/>
    <w:rsid w:val="000C0C3B"/>
    <w:rsid w:val="000C11B6"/>
    <w:rsid w:val="000C18ED"/>
    <w:rsid w:val="000C316D"/>
    <w:rsid w:val="000D15B0"/>
    <w:rsid w:val="000D1840"/>
    <w:rsid w:val="000D365F"/>
    <w:rsid w:val="000D3FC1"/>
    <w:rsid w:val="000D4E89"/>
    <w:rsid w:val="000D6D3E"/>
    <w:rsid w:val="000D70B5"/>
    <w:rsid w:val="000D77EA"/>
    <w:rsid w:val="000E1330"/>
    <w:rsid w:val="000E3344"/>
    <w:rsid w:val="000E688C"/>
    <w:rsid w:val="000E6C7B"/>
    <w:rsid w:val="000E715C"/>
    <w:rsid w:val="000E7540"/>
    <w:rsid w:val="000F089F"/>
    <w:rsid w:val="000F297A"/>
    <w:rsid w:val="000F3298"/>
    <w:rsid w:val="000F66A9"/>
    <w:rsid w:val="000F710A"/>
    <w:rsid w:val="00101AB2"/>
    <w:rsid w:val="00102DB5"/>
    <w:rsid w:val="0010339D"/>
    <w:rsid w:val="00105274"/>
    <w:rsid w:val="00111220"/>
    <w:rsid w:val="00111F68"/>
    <w:rsid w:val="00112208"/>
    <w:rsid w:val="00113EED"/>
    <w:rsid w:val="001145DF"/>
    <w:rsid w:val="0012246C"/>
    <w:rsid w:val="001230C0"/>
    <w:rsid w:val="00127B97"/>
    <w:rsid w:val="00130E07"/>
    <w:rsid w:val="001311DE"/>
    <w:rsid w:val="00132355"/>
    <w:rsid w:val="001347E6"/>
    <w:rsid w:val="00135F4A"/>
    <w:rsid w:val="001373F8"/>
    <w:rsid w:val="00140EAF"/>
    <w:rsid w:val="00141ED1"/>
    <w:rsid w:val="00142F0D"/>
    <w:rsid w:val="001455F2"/>
    <w:rsid w:val="001458ED"/>
    <w:rsid w:val="00145A40"/>
    <w:rsid w:val="00145CA5"/>
    <w:rsid w:val="00147157"/>
    <w:rsid w:val="00150650"/>
    <w:rsid w:val="00151D22"/>
    <w:rsid w:val="001548DD"/>
    <w:rsid w:val="00156D82"/>
    <w:rsid w:val="001616E5"/>
    <w:rsid w:val="00162CA7"/>
    <w:rsid w:val="00164601"/>
    <w:rsid w:val="0016563A"/>
    <w:rsid w:val="00166DAA"/>
    <w:rsid w:val="00171CE8"/>
    <w:rsid w:val="0017662A"/>
    <w:rsid w:val="00177CEA"/>
    <w:rsid w:val="00182780"/>
    <w:rsid w:val="0018320E"/>
    <w:rsid w:val="00184A3E"/>
    <w:rsid w:val="00186564"/>
    <w:rsid w:val="00186770"/>
    <w:rsid w:val="00186C77"/>
    <w:rsid w:val="00187F0C"/>
    <w:rsid w:val="00187F47"/>
    <w:rsid w:val="001939B9"/>
    <w:rsid w:val="00193A77"/>
    <w:rsid w:val="00195D06"/>
    <w:rsid w:val="00196138"/>
    <w:rsid w:val="001A0601"/>
    <w:rsid w:val="001A0F73"/>
    <w:rsid w:val="001A2751"/>
    <w:rsid w:val="001A5186"/>
    <w:rsid w:val="001A6011"/>
    <w:rsid w:val="001B0608"/>
    <w:rsid w:val="001B1574"/>
    <w:rsid w:val="001B5A83"/>
    <w:rsid w:val="001B63DC"/>
    <w:rsid w:val="001B70CB"/>
    <w:rsid w:val="001B720C"/>
    <w:rsid w:val="001B7325"/>
    <w:rsid w:val="001B7455"/>
    <w:rsid w:val="001C0950"/>
    <w:rsid w:val="001C323C"/>
    <w:rsid w:val="001C4074"/>
    <w:rsid w:val="001C534B"/>
    <w:rsid w:val="001C5C7A"/>
    <w:rsid w:val="001C7479"/>
    <w:rsid w:val="001C7912"/>
    <w:rsid w:val="001D0F4B"/>
    <w:rsid w:val="001D1706"/>
    <w:rsid w:val="001D5C8D"/>
    <w:rsid w:val="001D5F88"/>
    <w:rsid w:val="001D62C3"/>
    <w:rsid w:val="001E04BA"/>
    <w:rsid w:val="001E0900"/>
    <w:rsid w:val="001E1FCB"/>
    <w:rsid w:val="001E2D38"/>
    <w:rsid w:val="001E33E6"/>
    <w:rsid w:val="001E4194"/>
    <w:rsid w:val="001E535E"/>
    <w:rsid w:val="001F059C"/>
    <w:rsid w:val="001F3834"/>
    <w:rsid w:val="001F39F8"/>
    <w:rsid w:val="001F4003"/>
    <w:rsid w:val="001F7AD0"/>
    <w:rsid w:val="001F7EB7"/>
    <w:rsid w:val="002003C7"/>
    <w:rsid w:val="00200964"/>
    <w:rsid w:val="00201CFB"/>
    <w:rsid w:val="00202713"/>
    <w:rsid w:val="00202EA1"/>
    <w:rsid w:val="002038EA"/>
    <w:rsid w:val="002044DA"/>
    <w:rsid w:val="00206041"/>
    <w:rsid w:val="00206F3C"/>
    <w:rsid w:val="00207589"/>
    <w:rsid w:val="00210291"/>
    <w:rsid w:val="002116DB"/>
    <w:rsid w:val="00211EA9"/>
    <w:rsid w:val="00212A01"/>
    <w:rsid w:val="00212C07"/>
    <w:rsid w:val="00212CF3"/>
    <w:rsid w:val="002134F7"/>
    <w:rsid w:val="0021552E"/>
    <w:rsid w:val="00215894"/>
    <w:rsid w:val="0021699F"/>
    <w:rsid w:val="00217ED8"/>
    <w:rsid w:val="002326E2"/>
    <w:rsid w:val="002339A6"/>
    <w:rsid w:val="00233FC0"/>
    <w:rsid w:val="002362DC"/>
    <w:rsid w:val="00236BB5"/>
    <w:rsid w:val="0023718F"/>
    <w:rsid w:val="00240C2D"/>
    <w:rsid w:val="00241DC7"/>
    <w:rsid w:val="00244BD1"/>
    <w:rsid w:val="00244E22"/>
    <w:rsid w:val="002453DD"/>
    <w:rsid w:val="00251C5B"/>
    <w:rsid w:val="0025457F"/>
    <w:rsid w:val="002549BD"/>
    <w:rsid w:val="00254D56"/>
    <w:rsid w:val="0025669B"/>
    <w:rsid w:val="00256AA1"/>
    <w:rsid w:val="00265443"/>
    <w:rsid w:val="00267F0B"/>
    <w:rsid w:val="00271100"/>
    <w:rsid w:val="0027224B"/>
    <w:rsid w:val="00276392"/>
    <w:rsid w:val="002773ED"/>
    <w:rsid w:val="00277646"/>
    <w:rsid w:val="002818D5"/>
    <w:rsid w:val="00281EB7"/>
    <w:rsid w:val="0028209F"/>
    <w:rsid w:val="002841DA"/>
    <w:rsid w:val="00291D3D"/>
    <w:rsid w:val="00294D77"/>
    <w:rsid w:val="00295570"/>
    <w:rsid w:val="00297604"/>
    <w:rsid w:val="002A05B7"/>
    <w:rsid w:val="002A4CAE"/>
    <w:rsid w:val="002A5B14"/>
    <w:rsid w:val="002A5EBC"/>
    <w:rsid w:val="002A6499"/>
    <w:rsid w:val="002A6A98"/>
    <w:rsid w:val="002A715A"/>
    <w:rsid w:val="002A7802"/>
    <w:rsid w:val="002B250D"/>
    <w:rsid w:val="002B4C06"/>
    <w:rsid w:val="002B5C16"/>
    <w:rsid w:val="002B62DF"/>
    <w:rsid w:val="002B7E6B"/>
    <w:rsid w:val="002C165B"/>
    <w:rsid w:val="002C16E2"/>
    <w:rsid w:val="002C2BAD"/>
    <w:rsid w:val="002C7047"/>
    <w:rsid w:val="002D261F"/>
    <w:rsid w:val="002D4A05"/>
    <w:rsid w:val="002D4B26"/>
    <w:rsid w:val="002D50D9"/>
    <w:rsid w:val="002D6A28"/>
    <w:rsid w:val="002E044B"/>
    <w:rsid w:val="002E184F"/>
    <w:rsid w:val="002E582F"/>
    <w:rsid w:val="002E5EF0"/>
    <w:rsid w:val="002E6348"/>
    <w:rsid w:val="002E6759"/>
    <w:rsid w:val="002F009F"/>
    <w:rsid w:val="002F1237"/>
    <w:rsid w:val="002F1445"/>
    <w:rsid w:val="002F2AB3"/>
    <w:rsid w:val="002F6385"/>
    <w:rsid w:val="002F6749"/>
    <w:rsid w:val="00300265"/>
    <w:rsid w:val="00301878"/>
    <w:rsid w:val="00301A70"/>
    <w:rsid w:val="00306953"/>
    <w:rsid w:val="00306CC3"/>
    <w:rsid w:val="003101C5"/>
    <w:rsid w:val="00312AEF"/>
    <w:rsid w:val="003131DF"/>
    <w:rsid w:val="00314DA3"/>
    <w:rsid w:val="003155D4"/>
    <w:rsid w:val="00315AA4"/>
    <w:rsid w:val="00316D46"/>
    <w:rsid w:val="00321A66"/>
    <w:rsid w:val="003235EA"/>
    <w:rsid w:val="00323BC7"/>
    <w:rsid w:val="0032523D"/>
    <w:rsid w:val="003266AB"/>
    <w:rsid w:val="003274B6"/>
    <w:rsid w:val="0033130A"/>
    <w:rsid w:val="00333604"/>
    <w:rsid w:val="00335A03"/>
    <w:rsid w:val="003366C3"/>
    <w:rsid w:val="003375C9"/>
    <w:rsid w:val="00337708"/>
    <w:rsid w:val="00343621"/>
    <w:rsid w:val="00345119"/>
    <w:rsid w:val="003477CC"/>
    <w:rsid w:val="00354DF8"/>
    <w:rsid w:val="00357253"/>
    <w:rsid w:val="00357FA5"/>
    <w:rsid w:val="00360063"/>
    <w:rsid w:val="003602CD"/>
    <w:rsid w:val="00361002"/>
    <w:rsid w:val="003632A4"/>
    <w:rsid w:val="00364BEF"/>
    <w:rsid w:val="00370DBF"/>
    <w:rsid w:val="00370E4E"/>
    <w:rsid w:val="0037101F"/>
    <w:rsid w:val="0037683C"/>
    <w:rsid w:val="003774EE"/>
    <w:rsid w:val="00377A91"/>
    <w:rsid w:val="003808C7"/>
    <w:rsid w:val="0038413E"/>
    <w:rsid w:val="003849FE"/>
    <w:rsid w:val="0038724A"/>
    <w:rsid w:val="0038748D"/>
    <w:rsid w:val="00387FC9"/>
    <w:rsid w:val="0039206E"/>
    <w:rsid w:val="00395056"/>
    <w:rsid w:val="003950D0"/>
    <w:rsid w:val="003954DC"/>
    <w:rsid w:val="00395524"/>
    <w:rsid w:val="0039557B"/>
    <w:rsid w:val="003A1A49"/>
    <w:rsid w:val="003A23A1"/>
    <w:rsid w:val="003A2E5C"/>
    <w:rsid w:val="003A52A4"/>
    <w:rsid w:val="003A5394"/>
    <w:rsid w:val="003A7C87"/>
    <w:rsid w:val="003B0020"/>
    <w:rsid w:val="003B01B3"/>
    <w:rsid w:val="003B2B26"/>
    <w:rsid w:val="003B436C"/>
    <w:rsid w:val="003C19C8"/>
    <w:rsid w:val="003C5FE4"/>
    <w:rsid w:val="003C7030"/>
    <w:rsid w:val="003C75E7"/>
    <w:rsid w:val="003D076F"/>
    <w:rsid w:val="003D091E"/>
    <w:rsid w:val="003D0E34"/>
    <w:rsid w:val="003D13FF"/>
    <w:rsid w:val="003D2074"/>
    <w:rsid w:val="003D50F9"/>
    <w:rsid w:val="003E0D6B"/>
    <w:rsid w:val="003E2EB1"/>
    <w:rsid w:val="003E3BA6"/>
    <w:rsid w:val="003E532F"/>
    <w:rsid w:val="003E6D3C"/>
    <w:rsid w:val="003E7674"/>
    <w:rsid w:val="003F09AD"/>
    <w:rsid w:val="003F1D4E"/>
    <w:rsid w:val="003F4B44"/>
    <w:rsid w:val="003F629B"/>
    <w:rsid w:val="003F62F7"/>
    <w:rsid w:val="003F653C"/>
    <w:rsid w:val="003F799B"/>
    <w:rsid w:val="00400AB1"/>
    <w:rsid w:val="004014E5"/>
    <w:rsid w:val="00402202"/>
    <w:rsid w:val="0040273F"/>
    <w:rsid w:val="00402D67"/>
    <w:rsid w:val="0040367C"/>
    <w:rsid w:val="00410B86"/>
    <w:rsid w:val="00413783"/>
    <w:rsid w:val="00414192"/>
    <w:rsid w:val="00414619"/>
    <w:rsid w:val="004148E6"/>
    <w:rsid w:val="00416B83"/>
    <w:rsid w:val="004245CA"/>
    <w:rsid w:val="00426B7C"/>
    <w:rsid w:val="004321AB"/>
    <w:rsid w:val="00432EF8"/>
    <w:rsid w:val="00433E68"/>
    <w:rsid w:val="004342DB"/>
    <w:rsid w:val="004349CC"/>
    <w:rsid w:val="00437735"/>
    <w:rsid w:val="00437DA6"/>
    <w:rsid w:val="004437E1"/>
    <w:rsid w:val="00443F14"/>
    <w:rsid w:val="00444635"/>
    <w:rsid w:val="0044495B"/>
    <w:rsid w:val="00444C15"/>
    <w:rsid w:val="00444C58"/>
    <w:rsid w:val="004454DC"/>
    <w:rsid w:val="00445DF6"/>
    <w:rsid w:val="00447ED5"/>
    <w:rsid w:val="00450945"/>
    <w:rsid w:val="00452291"/>
    <w:rsid w:val="00452397"/>
    <w:rsid w:val="00453920"/>
    <w:rsid w:val="00456800"/>
    <w:rsid w:val="004611DC"/>
    <w:rsid w:val="00461573"/>
    <w:rsid w:val="004624C4"/>
    <w:rsid w:val="00462886"/>
    <w:rsid w:val="00463CBE"/>
    <w:rsid w:val="00463E3A"/>
    <w:rsid w:val="004642C9"/>
    <w:rsid w:val="00464EAD"/>
    <w:rsid w:val="004662AA"/>
    <w:rsid w:val="00467623"/>
    <w:rsid w:val="0046780B"/>
    <w:rsid w:val="00472BCF"/>
    <w:rsid w:val="00474BF7"/>
    <w:rsid w:val="00480A42"/>
    <w:rsid w:val="00483C82"/>
    <w:rsid w:val="00484D2A"/>
    <w:rsid w:val="004909F4"/>
    <w:rsid w:val="00490A07"/>
    <w:rsid w:val="0049135C"/>
    <w:rsid w:val="00495302"/>
    <w:rsid w:val="00495889"/>
    <w:rsid w:val="004A20C2"/>
    <w:rsid w:val="004A2BB2"/>
    <w:rsid w:val="004A3DA5"/>
    <w:rsid w:val="004A4D2A"/>
    <w:rsid w:val="004B02EE"/>
    <w:rsid w:val="004B339C"/>
    <w:rsid w:val="004B3BB7"/>
    <w:rsid w:val="004B69BD"/>
    <w:rsid w:val="004B6A11"/>
    <w:rsid w:val="004B74B2"/>
    <w:rsid w:val="004C006E"/>
    <w:rsid w:val="004C0C21"/>
    <w:rsid w:val="004C12A4"/>
    <w:rsid w:val="004C1CF6"/>
    <w:rsid w:val="004C339D"/>
    <w:rsid w:val="004C393C"/>
    <w:rsid w:val="004C518B"/>
    <w:rsid w:val="004C5454"/>
    <w:rsid w:val="004C6315"/>
    <w:rsid w:val="004C6762"/>
    <w:rsid w:val="004C7456"/>
    <w:rsid w:val="004D0DBC"/>
    <w:rsid w:val="004D2985"/>
    <w:rsid w:val="004D3D09"/>
    <w:rsid w:val="004D3EBE"/>
    <w:rsid w:val="004D3F5C"/>
    <w:rsid w:val="004D60C1"/>
    <w:rsid w:val="004E0D90"/>
    <w:rsid w:val="004E1D27"/>
    <w:rsid w:val="004E213F"/>
    <w:rsid w:val="004E3B44"/>
    <w:rsid w:val="004E4A80"/>
    <w:rsid w:val="004E7D17"/>
    <w:rsid w:val="004F04DD"/>
    <w:rsid w:val="004F115F"/>
    <w:rsid w:val="004F1571"/>
    <w:rsid w:val="004F175D"/>
    <w:rsid w:val="004F227B"/>
    <w:rsid w:val="004F3777"/>
    <w:rsid w:val="004F45D6"/>
    <w:rsid w:val="004F4B04"/>
    <w:rsid w:val="004F6FBE"/>
    <w:rsid w:val="004F707F"/>
    <w:rsid w:val="004F70C6"/>
    <w:rsid w:val="004F7663"/>
    <w:rsid w:val="00500E6B"/>
    <w:rsid w:val="00502033"/>
    <w:rsid w:val="005033A0"/>
    <w:rsid w:val="00503D00"/>
    <w:rsid w:val="0050647A"/>
    <w:rsid w:val="0050668B"/>
    <w:rsid w:val="00506BDA"/>
    <w:rsid w:val="005115A1"/>
    <w:rsid w:val="00511609"/>
    <w:rsid w:val="005133E4"/>
    <w:rsid w:val="005134B5"/>
    <w:rsid w:val="00516677"/>
    <w:rsid w:val="00516BBE"/>
    <w:rsid w:val="00516E18"/>
    <w:rsid w:val="005173ED"/>
    <w:rsid w:val="00517581"/>
    <w:rsid w:val="00517A5C"/>
    <w:rsid w:val="00522F99"/>
    <w:rsid w:val="00524308"/>
    <w:rsid w:val="00524324"/>
    <w:rsid w:val="005266C4"/>
    <w:rsid w:val="00530EAB"/>
    <w:rsid w:val="005319D3"/>
    <w:rsid w:val="005321DC"/>
    <w:rsid w:val="00532895"/>
    <w:rsid w:val="0053338C"/>
    <w:rsid w:val="005337EB"/>
    <w:rsid w:val="00533803"/>
    <w:rsid w:val="005368DD"/>
    <w:rsid w:val="00537C4C"/>
    <w:rsid w:val="005403ED"/>
    <w:rsid w:val="00541D05"/>
    <w:rsid w:val="005426FF"/>
    <w:rsid w:val="0054309B"/>
    <w:rsid w:val="00543DB3"/>
    <w:rsid w:val="00545A0D"/>
    <w:rsid w:val="005479C2"/>
    <w:rsid w:val="005503EF"/>
    <w:rsid w:val="00550D6E"/>
    <w:rsid w:val="005510B2"/>
    <w:rsid w:val="00553FDB"/>
    <w:rsid w:val="0055430B"/>
    <w:rsid w:val="005547B7"/>
    <w:rsid w:val="00556485"/>
    <w:rsid w:val="005577CD"/>
    <w:rsid w:val="005610DC"/>
    <w:rsid w:val="00562D22"/>
    <w:rsid w:val="00565173"/>
    <w:rsid w:val="0056560E"/>
    <w:rsid w:val="005668BB"/>
    <w:rsid w:val="00567CD8"/>
    <w:rsid w:val="00575713"/>
    <w:rsid w:val="00577036"/>
    <w:rsid w:val="00582AD7"/>
    <w:rsid w:val="00583EB3"/>
    <w:rsid w:val="00585FF2"/>
    <w:rsid w:val="00586404"/>
    <w:rsid w:val="005933CA"/>
    <w:rsid w:val="00596312"/>
    <w:rsid w:val="00596E12"/>
    <w:rsid w:val="005A1299"/>
    <w:rsid w:val="005A27DF"/>
    <w:rsid w:val="005A42E4"/>
    <w:rsid w:val="005A569D"/>
    <w:rsid w:val="005B0828"/>
    <w:rsid w:val="005B0EC3"/>
    <w:rsid w:val="005B3DD2"/>
    <w:rsid w:val="005B5081"/>
    <w:rsid w:val="005B6447"/>
    <w:rsid w:val="005C4D94"/>
    <w:rsid w:val="005C58D0"/>
    <w:rsid w:val="005C5D97"/>
    <w:rsid w:val="005C65D8"/>
    <w:rsid w:val="005D25E7"/>
    <w:rsid w:val="005D4225"/>
    <w:rsid w:val="005E05C5"/>
    <w:rsid w:val="005E2171"/>
    <w:rsid w:val="005E6200"/>
    <w:rsid w:val="005E6908"/>
    <w:rsid w:val="005E69FC"/>
    <w:rsid w:val="005E7D76"/>
    <w:rsid w:val="005F2FEE"/>
    <w:rsid w:val="005F42D0"/>
    <w:rsid w:val="005F6697"/>
    <w:rsid w:val="005F7492"/>
    <w:rsid w:val="006006C3"/>
    <w:rsid w:val="00602568"/>
    <w:rsid w:val="006031B4"/>
    <w:rsid w:val="00606516"/>
    <w:rsid w:val="0061743E"/>
    <w:rsid w:val="00621398"/>
    <w:rsid w:val="00621B1E"/>
    <w:rsid w:val="0062223C"/>
    <w:rsid w:val="006244C9"/>
    <w:rsid w:val="00625175"/>
    <w:rsid w:val="00626BA7"/>
    <w:rsid w:val="0062745D"/>
    <w:rsid w:val="006274DE"/>
    <w:rsid w:val="00633839"/>
    <w:rsid w:val="00635DF8"/>
    <w:rsid w:val="00636702"/>
    <w:rsid w:val="00636EF3"/>
    <w:rsid w:val="00640158"/>
    <w:rsid w:val="00641D25"/>
    <w:rsid w:val="00641E1A"/>
    <w:rsid w:val="006428C1"/>
    <w:rsid w:val="00645257"/>
    <w:rsid w:val="00645C13"/>
    <w:rsid w:val="006473C3"/>
    <w:rsid w:val="006510A6"/>
    <w:rsid w:val="00651641"/>
    <w:rsid w:val="00651BD0"/>
    <w:rsid w:val="006538DF"/>
    <w:rsid w:val="00654766"/>
    <w:rsid w:val="00654D24"/>
    <w:rsid w:val="00655B9B"/>
    <w:rsid w:val="00656E20"/>
    <w:rsid w:val="00660694"/>
    <w:rsid w:val="00660D8A"/>
    <w:rsid w:val="006614B5"/>
    <w:rsid w:val="0066199E"/>
    <w:rsid w:val="00661AAF"/>
    <w:rsid w:val="00661F06"/>
    <w:rsid w:val="00663A90"/>
    <w:rsid w:val="00663BEA"/>
    <w:rsid w:val="006644F3"/>
    <w:rsid w:val="00666823"/>
    <w:rsid w:val="0066692D"/>
    <w:rsid w:val="00666A46"/>
    <w:rsid w:val="00672295"/>
    <w:rsid w:val="006758BA"/>
    <w:rsid w:val="00677EC3"/>
    <w:rsid w:val="0068060D"/>
    <w:rsid w:val="006833C2"/>
    <w:rsid w:val="00684820"/>
    <w:rsid w:val="00685B11"/>
    <w:rsid w:val="0069268E"/>
    <w:rsid w:val="0069298C"/>
    <w:rsid w:val="00694E43"/>
    <w:rsid w:val="006A0D55"/>
    <w:rsid w:val="006A1E47"/>
    <w:rsid w:val="006A5D79"/>
    <w:rsid w:val="006A656E"/>
    <w:rsid w:val="006A6794"/>
    <w:rsid w:val="006B0B65"/>
    <w:rsid w:val="006B504A"/>
    <w:rsid w:val="006B706C"/>
    <w:rsid w:val="006B74BC"/>
    <w:rsid w:val="006B7781"/>
    <w:rsid w:val="006C0D3A"/>
    <w:rsid w:val="006C37A9"/>
    <w:rsid w:val="006C432F"/>
    <w:rsid w:val="006C53B1"/>
    <w:rsid w:val="006C7589"/>
    <w:rsid w:val="006D1F90"/>
    <w:rsid w:val="006D5599"/>
    <w:rsid w:val="006D5CBC"/>
    <w:rsid w:val="006D6D88"/>
    <w:rsid w:val="006E1DDF"/>
    <w:rsid w:val="006E551A"/>
    <w:rsid w:val="006E6A24"/>
    <w:rsid w:val="006E75CF"/>
    <w:rsid w:val="006E7CC9"/>
    <w:rsid w:val="006F02FB"/>
    <w:rsid w:val="006F1C33"/>
    <w:rsid w:val="006F20C5"/>
    <w:rsid w:val="006F3120"/>
    <w:rsid w:val="006F5DBF"/>
    <w:rsid w:val="006F6357"/>
    <w:rsid w:val="006F6B69"/>
    <w:rsid w:val="00700B50"/>
    <w:rsid w:val="0070105E"/>
    <w:rsid w:val="00702006"/>
    <w:rsid w:val="00702C1F"/>
    <w:rsid w:val="0070382E"/>
    <w:rsid w:val="00704E79"/>
    <w:rsid w:val="0070695D"/>
    <w:rsid w:val="0071180D"/>
    <w:rsid w:val="00713B0A"/>
    <w:rsid w:val="00714C20"/>
    <w:rsid w:val="0071547B"/>
    <w:rsid w:val="00715708"/>
    <w:rsid w:val="00716789"/>
    <w:rsid w:val="00717739"/>
    <w:rsid w:val="00720DC2"/>
    <w:rsid w:val="00720FAA"/>
    <w:rsid w:val="00721924"/>
    <w:rsid w:val="00726DDD"/>
    <w:rsid w:val="007321A3"/>
    <w:rsid w:val="00733E61"/>
    <w:rsid w:val="00734964"/>
    <w:rsid w:val="007364CD"/>
    <w:rsid w:val="007365A5"/>
    <w:rsid w:val="00736687"/>
    <w:rsid w:val="00736BD0"/>
    <w:rsid w:val="00741426"/>
    <w:rsid w:val="00744B15"/>
    <w:rsid w:val="00745DDA"/>
    <w:rsid w:val="00745F71"/>
    <w:rsid w:val="007511C8"/>
    <w:rsid w:val="00756C19"/>
    <w:rsid w:val="00757043"/>
    <w:rsid w:val="00757CCB"/>
    <w:rsid w:val="00760613"/>
    <w:rsid w:val="0076333D"/>
    <w:rsid w:val="00766EB5"/>
    <w:rsid w:val="007709F0"/>
    <w:rsid w:val="00772F4F"/>
    <w:rsid w:val="007770AA"/>
    <w:rsid w:val="00780071"/>
    <w:rsid w:val="00782235"/>
    <w:rsid w:val="00782295"/>
    <w:rsid w:val="00783829"/>
    <w:rsid w:val="00783C8A"/>
    <w:rsid w:val="00785229"/>
    <w:rsid w:val="00786067"/>
    <w:rsid w:val="00790D91"/>
    <w:rsid w:val="00795DC8"/>
    <w:rsid w:val="007A0E1F"/>
    <w:rsid w:val="007A2412"/>
    <w:rsid w:val="007A30CB"/>
    <w:rsid w:val="007A4020"/>
    <w:rsid w:val="007A4C3E"/>
    <w:rsid w:val="007A4F15"/>
    <w:rsid w:val="007A52D6"/>
    <w:rsid w:val="007B1A06"/>
    <w:rsid w:val="007B2589"/>
    <w:rsid w:val="007B51EA"/>
    <w:rsid w:val="007B7AC9"/>
    <w:rsid w:val="007B7EAD"/>
    <w:rsid w:val="007C04F0"/>
    <w:rsid w:val="007C0D6D"/>
    <w:rsid w:val="007C1112"/>
    <w:rsid w:val="007C1462"/>
    <w:rsid w:val="007C28AC"/>
    <w:rsid w:val="007C303C"/>
    <w:rsid w:val="007C333B"/>
    <w:rsid w:val="007C3DA9"/>
    <w:rsid w:val="007C5516"/>
    <w:rsid w:val="007C68C1"/>
    <w:rsid w:val="007C70A3"/>
    <w:rsid w:val="007D0C1C"/>
    <w:rsid w:val="007D1880"/>
    <w:rsid w:val="007D1DBF"/>
    <w:rsid w:val="007D4114"/>
    <w:rsid w:val="007E092A"/>
    <w:rsid w:val="007E0AD4"/>
    <w:rsid w:val="007E12A6"/>
    <w:rsid w:val="007E20D6"/>
    <w:rsid w:val="007E4B80"/>
    <w:rsid w:val="007E6CE1"/>
    <w:rsid w:val="007E7EE2"/>
    <w:rsid w:val="007F0570"/>
    <w:rsid w:val="007F131A"/>
    <w:rsid w:val="007F52EB"/>
    <w:rsid w:val="007F5809"/>
    <w:rsid w:val="007F58AF"/>
    <w:rsid w:val="0080604E"/>
    <w:rsid w:val="00807FD5"/>
    <w:rsid w:val="00815537"/>
    <w:rsid w:val="0081731E"/>
    <w:rsid w:val="00817A3A"/>
    <w:rsid w:val="008211B8"/>
    <w:rsid w:val="008219F9"/>
    <w:rsid w:val="0082258C"/>
    <w:rsid w:val="008225CF"/>
    <w:rsid w:val="00824561"/>
    <w:rsid w:val="00825114"/>
    <w:rsid w:val="0082797E"/>
    <w:rsid w:val="00827C4E"/>
    <w:rsid w:val="0083288A"/>
    <w:rsid w:val="0083353B"/>
    <w:rsid w:val="00833A97"/>
    <w:rsid w:val="00834B00"/>
    <w:rsid w:val="00836E4B"/>
    <w:rsid w:val="00837736"/>
    <w:rsid w:val="0084581C"/>
    <w:rsid w:val="008464C5"/>
    <w:rsid w:val="0085184F"/>
    <w:rsid w:val="00854906"/>
    <w:rsid w:val="00855A01"/>
    <w:rsid w:val="008567D7"/>
    <w:rsid w:val="00857F41"/>
    <w:rsid w:val="00857F52"/>
    <w:rsid w:val="008606B6"/>
    <w:rsid w:val="00865090"/>
    <w:rsid w:val="00865321"/>
    <w:rsid w:val="00866184"/>
    <w:rsid w:val="008670C9"/>
    <w:rsid w:val="00867E9E"/>
    <w:rsid w:val="00872E7C"/>
    <w:rsid w:val="00873543"/>
    <w:rsid w:val="00873C34"/>
    <w:rsid w:val="00876C6E"/>
    <w:rsid w:val="00877760"/>
    <w:rsid w:val="0088023C"/>
    <w:rsid w:val="00880E87"/>
    <w:rsid w:val="00883A66"/>
    <w:rsid w:val="00884936"/>
    <w:rsid w:val="00890E63"/>
    <w:rsid w:val="00891AAC"/>
    <w:rsid w:val="00896B1A"/>
    <w:rsid w:val="008A16E4"/>
    <w:rsid w:val="008A23AF"/>
    <w:rsid w:val="008A37AE"/>
    <w:rsid w:val="008A4182"/>
    <w:rsid w:val="008A5FDE"/>
    <w:rsid w:val="008A6AC1"/>
    <w:rsid w:val="008A7337"/>
    <w:rsid w:val="008B025E"/>
    <w:rsid w:val="008B3DEA"/>
    <w:rsid w:val="008B5D32"/>
    <w:rsid w:val="008B672F"/>
    <w:rsid w:val="008B78DE"/>
    <w:rsid w:val="008C22A1"/>
    <w:rsid w:val="008C4788"/>
    <w:rsid w:val="008C600E"/>
    <w:rsid w:val="008C6F6F"/>
    <w:rsid w:val="008C6F97"/>
    <w:rsid w:val="008C71EE"/>
    <w:rsid w:val="008C7A91"/>
    <w:rsid w:val="008D1F71"/>
    <w:rsid w:val="008D35A8"/>
    <w:rsid w:val="008D3D19"/>
    <w:rsid w:val="008D41B5"/>
    <w:rsid w:val="008D5BC9"/>
    <w:rsid w:val="008D5F07"/>
    <w:rsid w:val="008D6334"/>
    <w:rsid w:val="008E058F"/>
    <w:rsid w:val="008E0A41"/>
    <w:rsid w:val="008E0D80"/>
    <w:rsid w:val="008E4856"/>
    <w:rsid w:val="008E644C"/>
    <w:rsid w:val="008F18ED"/>
    <w:rsid w:val="008F2C79"/>
    <w:rsid w:val="008F3A44"/>
    <w:rsid w:val="008F3EAF"/>
    <w:rsid w:val="00900C70"/>
    <w:rsid w:val="00900ECB"/>
    <w:rsid w:val="00901CFA"/>
    <w:rsid w:val="00902291"/>
    <w:rsid w:val="00905755"/>
    <w:rsid w:val="009105F8"/>
    <w:rsid w:val="00912823"/>
    <w:rsid w:val="00912B16"/>
    <w:rsid w:val="00915AF8"/>
    <w:rsid w:val="009202F1"/>
    <w:rsid w:val="00923258"/>
    <w:rsid w:val="00923517"/>
    <w:rsid w:val="009240C5"/>
    <w:rsid w:val="009244A1"/>
    <w:rsid w:val="009249D7"/>
    <w:rsid w:val="00924AB7"/>
    <w:rsid w:val="00927344"/>
    <w:rsid w:val="0093043E"/>
    <w:rsid w:val="009305FB"/>
    <w:rsid w:val="00933F0A"/>
    <w:rsid w:val="009344E6"/>
    <w:rsid w:val="00940AD8"/>
    <w:rsid w:val="00941CA0"/>
    <w:rsid w:val="00943ABD"/>
    <w:rsid w:val="00951F52"/>
    <w:rsid w:val="00952D00"/>
    <w:rsid w:val="00954837"/>
    <w:rsid w:val="009550EA"/>
    <w:rsid w:val="00956939"/>
    <w:rsid w:val="00957C8F"/>
    <w:rsid w:val="009601E9"/>
    <w:rsid w:val="00960CDF"/>
    <w:rsid w:val="00963524"/>
    <w:rsid w:val="00963D83"/>
    <w:rsid w:val="00967791"/>
    <w:rsid w:val="00970DBA"/>
    <w:rsid w:val="00972C73"/>
    <w:rsid w:val="00976499"/>
    <w:rsid w:val="00976A16"/>
    <w:rsid w:val="00980F05"/>
    <w:rsid w:val="00981828"/>
    <w:rsid w:val="0098410B"/>
    <w:rsid w:val="00985DA7"/>
    <w:rsid w:val="00986299"/>
    <w:rsid w:val="009862DB"/>
    <w:rsid w:val="00986440"/>
    <w:rsid w:val="00986738"/>
    <w:rsid w:val="00987C30"/>
    <w:rsid w:val="00987F96"/>
    <w:rsid w:val="00992480"/>
    <w:rsid w:val="00992E80"/>
    <w:rsid w:val="00994818"/>
    <w:rsid w:val="0099516E"/>
    <w:rsid w:val="009964FE"/>
    <w:rsid w:val="00996C95"/>
    <w:rsid w:val="0099787A"/>
    <w:rsid w:val="009A1284"/>
    <w:rsid w:val="009A3A2F"/>
    <w:rsid w:val="009A3EAE"/>
    <w:rsid w:val="009A48D2"/>
    <w:rsid w:val="009A622C"/>
    <w:rsid w:val="009A68C2"/>
    <w:rsid w:val="009A75BC"/>
    <w:rsid w:val="009B0AB9"/>
    <w:rsid w:val="009B194D"/>
    <w:rsid w:val="009B230B"/>
    <w:rsid w:val="009B276F"/>
    <w:rsid w:val="009B278E"/>
    <w:rsid w:val="009B2A70"/>
    <w:rsid w:val="009B2DA6"/>
    <w:rsid w:val="009B3104"/>
    <w:rsid w:val="009B3FE4"/>
    <w:rsid w:val="009B77A1"/>
    <w:rsid w:val="009B7813"/>
    <w:rsid w:val="009B7CF5"/>
    <w:rsid w:val="009C0713"/>
    <w:rsid w:val="009C0A07"/>
    <w:rsid w:val="009C2E90"/>
    <w:rsid w:val="009C31E5"/>
    <w:rsid w:val="009C7908"/>
    <w:rsid w:val="009D465D"/>
    <w:rsid w:val="009D6252"/>
    <w:rsid w:val="009E42C4"/>
    <w:rsid w:val="009E4A35"/>
    <w:rsid w:val="009E7C48"/>
    <w:rsid w:val="009F0264"/>
    <w:rsid w:val="009F35B0"/>
    <w:rsid w:val="009F445A"/>
    <w:rsid w:val="00A0023C"/>
    <w:rsid w:val="00A04375"/>
    <w:rsid w:val="00A04EE3"/>
    <w:rsid w:val="00A05DA3"/>
    <w:rsid w:val="00A12A85"/>
    <w:rsid w:val="00A138B2"/>
    <w:rsid w:val="00A157C1"/>
    <w:rsid w:val="00A15C06"/>
    <w:rsid w:val="00A1601B"/>
    <w:rsid w:val="00A174C4"/>
    <w:rsid w:val="00A24A39"/>
    <w:rsid w:val="00A255DA"/>
    <w:rsid w:val="00A265A5"/>
    <w:rsid w:val="00A26C7D"/>
    <w:rsid w:val="00A27736"/>
    <w:rsid w:val="00A27748"/>
    <w:rsid w:val="00A31537"/>
    <w:rsid w:val="00A353FE"/>
    <w:rsid w:val="00A35671"/>
    <w:rsid w:val="00A35818"/>
    <w:rsid w:val="00A3596A"/>
    <w:rsid w:val="00A35BB2"/>
    <w:rsid w:val="00A36879"/>
    <w:rsid w:val="00A3695D"/>
    <w:rsid w:val="00A36DD8"/>
    <w:rsid w:val="00A37BD8"/>
    <w:rsid w:val="00A412B4"/>
    <w:rsid w:val="00A4278E"/>
    <w:rsid w:val="00A42E66"/>
    <w:rsid w:val="00A4487A"/>
    <w:rsid w:val="00A450F4"/>
    <w:rsid w:val="00A46E45"/>
    <w:rsid w:val="00A47B19"/>
    <w:rsid w:val="00A50467"/>
    <w:rsid w:val="00A51917"/>
    <w:rsid w:val="00A52AAD"/>
    <w:rsid w:val="00A531A7"/>
    <w:rsid w:val="00A53C69"/>
    <w:rsid w:val="00A56306"/>
    <w:rsid w:val="00A627DC"/>
    <w:rsid w:val="00A700E1"/>
    <w:rsid w:val="00A70B1F"/>
    <w:rsid w:val="00A81C37"/>
    <w:rsid w:val="00A837E8"/>
    <w:rsid w:val="00A83E06"/>
    <w:rsid w:val="00A85590"/>
    <w:rsid w:val="00A85CD9"/>
    <w:rsid w:val="00A87D74"/>
    <w:rsid w:val="00A903BC"/>
    <w:rsid w:val="00A91161"/>
    <w:rsid w:val="00A91E1C"/>
    <w:rsid w:val="00A97204"/>
    <w:rsid w:val="00AA2394"/>
    <w:rsid w:val="00AA3E37"/>
    <w:rsid w:val="00AB02DB"/>
    <w:rsid w:val="00AB3124"/>
    <w:rsid w:val="00AB4DB8"/>
    <w:rsid w:val="00AB6A17"/>
    <w:rsid w:val="00AB7D0B"/>
    <w:rsid w:val="00AC014D"/>
    <w:rsid w:val="00AC31DB"/>
    <w:rsid w:val="00AC5331"/>
    <w:rsid w:val="00AD09C8"/>
    <w:rsid w:val="00AD3C4F"/>
    <w:rsid w:val="00AD69E8"/>
    <w:rsid w:val="00AE10EF"/>
    <w:rsid w:val="00AE120A"/>
    <w:rsid w:val="00AE2822"/>
    <w:rsid w:val="00AE28A0"/>
    <w:rsid w:val="00AE446B"/>
    <w:rsid w:val="00AE49D0"/>
    <w:rsid w:val="00AF0886"/>
    <w:rsid w:val="00AF1E64"/>
    <w:rsid w:val="00AF26A7"/>
    <w:rsid w:val="00AF2708"/>
    <w:rsid w:val="00AF33EA"/>
    <w:rsid w:val="00AF3BE3"/>
    <w:rsid w:val="00AF4D08"/>
    <w:rsid w:val="00AF7B0E"/>
    <w:rsid w:val="00B00986"/>
    <w:rsid w:val="00B018E1"/>
    <w:rsid w:val="00B01BEF"/>
    <w:rsid w:val="00B057D6"/>
    <w:rsid w:val="00B06250"/>
    <w:rsid w:val="00B07B9E"/>
    <w:rsid w:val="00B10734"/>
    <w:rsid w:val="00B10D5C"/>
    <w:rsid w:val="00B11216"/>
    <w:rsid w:val="00B12ECF"/>
    <w:rsid w:val="00B13650"/>
    <w:rsid w:val="00B15212"/>
    <w:rsid w:val="00B15D0B"/>
    <w:rsid w:val="00B16A68"/>
    <w:rsid w:val="00B27D9A"/>
    <w:rsid w:val="00B31716"/>
    <w:rsid w:val="00B31BCA"/>
    <w:rsid w:val="00B32BFE"/>
    <w:rsid w:val="00B333DE"/>
    <w:rsid w:val="00B339F9"/>
    <w:rsid w:val="00B33F5C"/>
    <w:rsid w:val="00B35837"/>
    <w:rsid w:val="00B368D2"/>
    <w:rsid w:val="00B376F9"/>
    <w:rsid w:val="00B41BBD"/>
    <w:rsid w:val="00B41F1C"/>
    <w:rsid w:val="00B42384"/>
    <w:rsid w:val="00B46F76"/>
    <w:rsid w:val="00B5172C"/>
    <w:rsid w:val="00B5176E"/>
    <w:rsid w:val="00B52201"/>
    <w:rsid w:val="00B53966"/>
    <w:rsid w:val="00B56D74"/>
    <w:rsid w:val="00B60464"/>
    <w:rsid w:val="00B61B21"/>
    <w:rsid w:val="00B63862"/>
    <w:rsid w:val="00B63B3F"/>
    <w:rsid w:val="00B63CF9"/>
    <w:rsid w:val="00B6426E"/>
    <w:rsid w:val="00B65F7B"/>
    <w:rsid w:val="00B66CCE"/>
    <w:rsid w:val="00B70F9B"/>
    <w:rsid w:val="00B715AE"/>
    <w:rsid w:val="00B75EFA"/>
    <w:rsid w:val="00B75F47"/>
    <w:rsid w:val="00B7775F"/>
    <w:rsid w:val="00B77A32"/>
    <w:rsid w:val="00B77ECB"/>
    <w:rsid w:val="00B84E45"/>
    <w:rsid w:val="00B85242"/>
    <w:rsid w:val="00B86E56"/>
    <w:rsid w:val="00B87F66"/>
    <w:rsid w:val="00B91889"/>
    <w:rsid w:val="00B930F2"/>
    <w:rsid w:val="00B93477"/>
    <w:rsid w:val="00B972F8"/>
    <w:rsid w:val="00B9751F"/>
    <w:rsid w:val="00B9788D"/>
    <w:rsid w:val="00B97D43"/>
    <w:rsid w:val="00BA0449"/>
    <w:rsid w:val="00BA0E29"/>
    <w:rsid w:val="00BA2A54"/>
    <w:rsid w:val="00BA30AB"/>
    <w:rsid w:val="00BA384D"/>
    <w:rsid w:val="00BA4B1E"/>
    <w:rsid w:val="00BA5335"/>
    <w:rsid w:val="00BA555C"/>
    <w:rsid w:val="00BA5ABF"/>
    <w:rsid w:val="00BA711F"/>
    <w:rsid w:val="00BA7CCC"/>
    <w:rsid w:val="00BB1578"/>
    <w:rsid w:val="00BB3C83"/>
    <w:rsid w:val="00BB6381"/>
    <w:rsid w:val="00BC0A19"/>
    <w:rsid w:val="00BC4619"/>
    <w:rsid w:val="00BC72A1"/>
    <w:rsid w:val="00BD03E0"/>
    <w:rsid w:val="00BD0ED0"/>
    <w:rsid w:val="00BD1712"/>
    <w:rsid w:val="00BD2A47"/>
    <w:rsid w:val="00BD404E"/>
    <w:rsid w:val="00BD4289"/>
    <w:rsid w:val="00BD6CAD"/>
    <w:rsid w:val="00BD737D"/>
    <w:rsid w:val="00BD75E6"/>
    <w:rsid w:val="00BE0DFE"/>
    <w:rsid w:val="00BE1801"/>
    <w:rsid w:val="00BE563D"/>
    <w:rsid w:val="00BE6461"/>
    <w:rsid w:val="00BF5EBF"/>
    <w:rsid w:val="00C0047E"/>
    <w:rsid w:val="00C00555"/>
    <w:rsid w:val="00C01D29"/>
    <w:rsid w:val="00C02DD7"/>
    <w:rsid w:val="00C030CC"/>
    <w:rsid w:val="00C03151"/>
    <w:rsid w:val="00C07FFE"/>
    <w:rsid w:val="00C10EBC"/>
    <w:rsid w:val="00C11920"/>
    <w:rsid w:val="00C1312C"/>
    <w:rsid w:val="00C13873"/>
    <w:rsid w:val="00C13BF4"/>
    <w:rsid w:val="00C172F2"/>
    <w:rsid w:val="00C1742E"/>
    <w:rsid w:val="00C200D2"/>
    <w:rsid w:val="00C213BB"/>
    <w:rsid w:val="00C23F36"/>
    <w:rsid w:val="00C246B8"/>
    <w:rsid w:val="00C24829"/>
    <w:rsid w:val="00C25076"/>
    <w:rsid w:val="00C2652A"/>
    <w:rsid w:val="00C30E4F"/>
    <w:rsid w:val="00C31FE9"/>
    <w:rsid w:val="00C33BF4"/>
    <w:rsid w:val="00C3528A"/>
    <w:rsid w:val="00C37785"/>
    <w:rsid w:val="00C37D7E"/>
    <w:rsid w:val="00C40D99"/>
    <w:rsid w:val="00C422BC"/>
    <w:rsid w:val="00C42BC1"/>
    <w:rsid w:val="00C456CF"/>
    <w:rsid w:val="00C532D7"/>
    <w:rsid w:val="00C568ED"/>
    <w:rsid w:val="00C57577"/>
    <w:rsid w:val="00C62DC7"/>
    <w:rsid w:val="00C633A0"/>
    <w:rsid w:val="00C67023"/>
    <w:rsid w:val="00C67B49"/>
    <w:rsid w:val="00C67BAB"/>
    <w:rsid w:val="00C67C8E"/>
    <w:rsid w:val="00C70463"/>
    <w:rsid w:val="00C7089A"/>
    <w:rsid w:val="00C70B80"/>
    <w:rsid w:val="00C73882"/>
    <w:rsid w:val="00C74030"/>
    <w:rsid w:val="00C7719A"/>
    <w:rsid w:val="00C8064F"/>
    <w:rsid w:val="00C84517"/>
    <w:rsid w:val="00C872D2"/>
    <w:rsid w:val="00C905D8"/>
    <w:rsid w:val="00C912C0"/>
    <w:rsid w:val="00C93A65"/>
    <w:rsid w:val="00C93CA8"/>
    <w:rsid w:val="00C940F8"/>
    <w:rsid w:val="00C96AB6"/>
    <w:rsid w:val="00CA0A93"/>
    <w:rsid w:val="00CA33D1"/>
    <w:rsid w:val="00CA511B"/>
    <w:rsid w:val="00CA613A"/>
    <w:rsid w:val="00CA66D1"/>
    <w:rsid w:val="00CA772A"/>
    <w:rsid w:val="00CB2E55"/>
    <w:rsid w:val="00CB4018"/>
    <w:rsid w:val="00CB4319"/>
    <w:rsid w:val="00CB67D8"/>
    <w:rsid w:val="00CB6A48"/>
    <w:rsid w:val="00CB6A4E"/>
    <w:rsid w:val="00CC14B6"/>
    <w:rsid w:val="00CC4E3B"/>
    <w:rsid w:val="00CC576B"/>
    <w:rsid w:val="00CC5A9C"/>
    <w:rsid w:val="00CC6E3A"/>
    <w:rsid w:val="00CC75B4"/>
    <w:rsid w:val="00CD09C8"/>
    <w:rsid w:val="00CD14A3"/>
    <w:rsid w:val="00CD2755"/>
    <w:rsid w:val="00CD304D"/>
    <w:rsid w:val="00CD384C"/>
    <w:rsid w:val="00CD3969"/>
    <w:rsid w:val="00CD3E4A"/>
    <w:rsid w:val="00CD687C"/>
    <w:rsid w:val="00CE0F80"/>
    <w:rsid w:val="00CE40B0"/>
    <w:rsid w:val="00CE4BD2"/>
    <w:rsid w:val="00CE668D"/>
    <w:rsid w:val="00CE769D"/>
    <w:rsid w:val="00CF09A5"/>
    <w:rsid w:val="00CF2496"/>
    <w:rsid w:val="00CF4478"/>
    <w:rsid w:val="00CF49FD"/>
    <w:rsid w:val="00CF53B5"/>
    <w:rsid w:val="00CF55B0"/>
    <w:rsid w:val="00CF6068"/>
    <w:rsid w:val="00CF728D"/>
    <w:rsid w:val="00D00C85"/>
    <w:rsid w:val="00D01786"/>
    <w:rsid w:val="00D02E98"/>
    <w:rsid w:val="00D101A5"/>
    <w:rsid w:val="00D111E7"/>
    <w:rsid w:val="00D168B9"/>
    <w:rsid w:val="00D22208"/>
    <w:rsid w:val="00D23D7F"/>
    <w:rsid w:val="00D23DC1"/>
    <w:rsid w:val="00D24278"/>
    <w:rsid w:val="00D277EC"/>
    <w:rsid w:val="00D30D90"/>
    <w:rsid w:val="00D339C4"/>
    <w:rsid w:val="00D350A7"/>
    <w:rsid w:val="00D3532F"/>
    <w:rsid w:val="00D42815"/>
    <w:rsid w:val="00D42988"/>
    <w:rsid w:val="00D46141"/>
    <w:rsid w:val="00D46EDA"/>
    <w:rsid w:val="00D51BD2"/>
    <w:rsid w:val="00D528D2"/>
    <w:rsid w:val="00D531E1"/>
    <w:rsid w:val="00D534E3"/>
    <w:rsid w:val="00D558ED"/>
    <w:rsid w:val="00D601A6"/>
    <w:rsid w:val="00D61CB0"/>
    <w:rsid w:val="00D625F4"/>
    <w:rsid w:val="00D6273A"/>
    <w:rsid w:val="00D63C08"/>
    <w:rsid w:val="00D6534E"/>
    <w:rsid w:val="00D655AE"/>
    <w:rsid w:val="00D658B6"/>
    <w:rsid w:val="00D70D4D"/>
    <w:rsid w:val="00D74202"/>
    <w:rsid w:val="00D74789"/>
    <w:rsid w:val="00D7612F"/>
    <w:rsid w:val="00D76486"/>
    <w:rsid w:val="00D77816"/>
    <w:rsid w:val="00D779C4"/>
    <w:rsid w:val="00D82BD9"/>
    <w:rsid w:val="00D86397"/>
    <w:rsid w:val="00D87D83"/>
    <w:rsid w:val="00D92768"/>
    <w:rsid w:val="00DA0968"/>
    <w:rsid w:val="00DA0C54"/>
    <w:rsid w:val="00DA1B12"/>
    <w:rsid w:val="00DA2425"/>
    <w:rsid w:val="00DA3813"/>
    <w:rsid w:val="00DA46E9"/>
    <w:rsid w:val="00DA6EC6"/>
    <w:rsid w:val="00DB5ADA"/>
    <w:rsid w:val="00DC1E14"/>
    <w:rsid w:val="00DC5662"/>
    <w:rsid w:val="00DC5A3D"/>
    <w:rsid w:val="00DC6EBA"/>
    <w:rsid w:val="00DC7B10"/>
    <w:rsid w:val="00DC7C7D"/>
    <w:rsid w:val="00DD05C4"/>
    <w:rsid w:val="00DD0B8A"/>
    <w:rsid w:val="00DD0D89"/>
    <w:rsid w:val="00DD30A7"/>
    <w:rsid w:val="00DD4442"/>
    <w:rsid w:val="00DD5CE1"/>
    <w:rsid w:val="00DD7305"/>
    <w:rsid w:val="00DE0744"/>
    <w:rsid w:val="00DE2E75"/>
    <w:rsid w:val="00DE6026"/>
    <w:rsid w:val="00DE648E"/>
    <w:rsid w:val="00DE6857"/>
    <w:rsid w:val="00DE6FD6"/>
    <w:rsid w:val="00DE741A"/>
    <w:rsid w:val="00DF08B9"/>
    <w:rsid w:val="00DF2C2B"/>
    <w:rsid w:val="00DF44E6"/>
    <w:rsid w:val="00DF5502"/>
    <w:rsid w:val="00DF7216"/>
    <w:rsid w:val="00E00C7F"/>
    <w:rsid w:val="00E02D19"/>
    <w:rsid w:val="00E0485C"/>
    <w:rsid w:val="00E06587"/>
    <w:rsid w:val="00E13234"/>
    <w:rsid w:val="00E13990"/>
    <w:rsid w:val="00E15FDA"/>
    <w:rsid w:val="00E230E8"/>
    <w:rsid w:val="00E230FB"/>
    <w:rsid w:val="00E26834"/>
    <w:rsid w:val="00E30684"/>
    <w:rsid w:val="00E31338"/>
    <w:rsid w:val="00E317E9"/>
    <w:rsid w:val="00E33F20"/>
    <w:rsid w:val="00E349F2"/>
    <w:rsid w:val="00E3691F"/>
    <w:rsid w:val="00E400AF"/>
    <w:rsid w:val="00E416BC"/>
    <w:rsid w:val="00E46038"/>
    <w:rsid w:val="00E50546"/>
    <w:rsid w:val="00E53BBB"/>
    <w:rsid w:val="00E56863"/>
    <w:rsid w:val="00E56FE4"/>
    <w:rsid w:val="00E5727E"/>
    <w:rsid w:val="00E61E01"/>
    <w:rsid w:val="00E62E07"/>
    <w:rsid w:val="00E63684"/>
    <w:rsid w:val="00E64F62"/>
    <w:rsid w:val="00E65DE6"/>
    <w:rsid w:val="00E66037"/>
    <w:rsid w:val="00E70100"/>
    <w:rsid w:val="00E70F86"/>
    <w:rsid w:val="00E75318"/>
    <w:rsid w:val="00E76172"/>
    <w:rsid w:val="00E81797"/>
    <w:rsid w:val="00E8184B"/>
    <w:rsid w:val="00E81F0F"/>
    <w:rsid w:val="00E83CAC"/>
    <w:rsid w:val="00E85B05"/>
    <w:rsid w:val="00E866F4"/>
    <w:rsid w:val="00E90181"/>
    <w:rsid w:val="00E94B61"/>
    <w:rsid w:val="00EA1596"/>
    <w:rsid w:val="00EA19E8"/>
    <w:rsid w:val="00EA26FB"/>
    <w:rsid w:val="00EA46BB"/>
    <w:rsid w:val="00EA6447"/>
    <w:rsid w:val="00EA65EC"/>
    <w:rsid w:val="00EA7DC6"/>
    <w:rsid w:val="00EB1307"/>
    <w:rsid w:val="00EB166A"/>
    <w:rsid w:val="00EB2AA9"/>
    <w:rsid w:val="00EB534B"/>
    <w:rsid w:val="00EB5481"/>
    <w:rsid w:val="00EC01F5"/>
    <w:rsid w:val="00EC4C65"/>
    <w:rsid w:val="00EC4FC2"/>
    <w:rsid w:val="00EC609D"/>
    <w:rsid w:val="00ED0A97"/>
    <w:rsid w:val="00ED1315"/>
    <w:rsid w:val="00ED1612"/>
    <w:rsid w:val="00ED2560"/>
    <w:rsid w:val="00ED4289"/>
    <w:rsid w:val="00ED505E"/>
    <w:rsid w:val="00ED77EC"/>
    <w:rsid w:val="00ED7C41"/>
    <w:rsid w:val="00EE0EB8"/>
    <w:rsid w:val="00EE0EF7"/>
    <w:rsid w:val="00EE48D6"/>
    <w:rsid w:val="00EE51ED"/>
    <w:rsid w:val="00EE5487"/>
    <w:rsid w:val="00EE66E6"/>
    <w:rsid w:val="00EE7875"/>
    <w:rsid w:val="00EF05A6"/>
    <w:rsid w:val="00EF22E3"/>
    <w:rsid w:val="00EF4C10"/>
    <w:rsid w:val="00EF56CB"/>
    <w:rsid w:val="00EF61B0"/>
    <w:rsid w:val="00EF6A74"/>
    <w:rsid w:val="00EF6EC8"/>
    <w:rsid w:val="00EF6FF6"/>
    <w:rsid w:val="00EF709F"/>
    <w:rsid w:val="00EF7B49"/>
    <w:rsid w:val="00F0497D"/>
    <w:rsid w:val="00F04B70"/>
    <w:rsid w:val="00F051B8"/>
    <w:rsid w:val="00F0588F"/>
    <w:rsid w:val="00F10662"/>
    <w:rsid w:val="00F10971"/>
    <w:rsid w:val="00F10BCC"/>
    <w:rsid w:val="00F116AD"/>
    <w:rsid w:val="00F11BE6"/>
    <w:rsid w:val="00F13AAC"/>
    <w:rsid w:val="00F158B6"/>
    <w:rsid w:val="00F15C68"/>
    <w:rsid w:val="00F15DD1"/>
    <w:rsid w:val="00F16A48"/>
    <w:rsid w:val="00F2014C"/>
    <w:rsid w:val="00F2143A"/>
    <w:rsid w:val="00F2596A"/>
    <w:rsid w:val="00F26CC9"/>
    <w:rsid w:val="00F30030"/>
    <w:rsid w:val="00F311FF"/>
    <w:rsid w:val="00F3504D"/>
    <w:rsid w:val="00F36ADD"/>
    <w:rsid w:val="00F37835"/>
    <w:rsid w:val="00F4053D"/>
    <w:rsid w:val="00F407F5"/>
    <w:rsid w:val="00F40E08"/>
    <w:rsid w:val="00F415D7"/>
    <w:rsid w:val="00F42FC3"/>
    <w:rsid w:val="00F435C3"/>
    <w:rsid w:val="00F43992"/>
    <w:rsid w:val="00F446C1"/>
    <w:rsid w:val="00F45F93"/>
    <w:rsid w:val="00F47ED6"/>
    <w:rsid w:val="00F52177"/>
    <w:rsid w:val="00F52801"/>
    <w:rsid w:val="00F530DD"/>
    <w:rsid w:val="00F634DD"/>
    <w:rsid w:val="00F63C13"/>
    <w:rsid w:val="00F6477A"/>
    <w:rsid w:val="00F67B18"/>
    <w:rsid w:val="00F708B1"/>
    <w:rsid w:val="00F70D77"/>
    <w:rsid w:val="00F72D93"/>
    <w:rsid w:val="00F74D22"/>
    <w:rsid w:val="00F77168"/>
    <w:rsid w:val="00F7782F"/>
    <w:rsid w:val="00F80119"/>
    <w:rsid w:val="00F80273"/>
    <w:rsid w:val="00F81651"/>
    <w:rsid w:val="00F818D2"/>
    <w:rsid w:val="00F8222D"/>
    <w:rsid w:val="00F8295E"/>
    <w:rsid w:val="00F83665"/>
    <w:rsid w:val="00F83E2B"/>
    <w:rsid w:val="00F8442A"/>
    <w:rsid w:val="00F86F15"/>
    <w:rsid w:val="00F90235"/>
    <w:rsid w:val="00F9071E"/>
    <w:rsid w:val="00F915CE"/>
    <w:rsid w:val="00F9396D"/>
    <w:rsid w:val="00F93A2B"/>
    <w:rsid w:val="00F9493B"/>
    <w:rsid w:val="00F958FF"/>
    <w:rsid w:val="00F959F8"/>
    <w:rsid w:val="00F96410"/>
    <w:rsid w:val="00F96988"/>
    <w:rsid w:val="00F96F06"/>
    <w:rsid w:val="00FA03F4"/>
    <w:rsid w:val="00FA0B5F"/>
    <w:rsid w:val="00FA1D8A"/>
    <w:rsid w:val="00FB12D6"/>
    <w:rsid w:val="00FB33F9"/>
    <w:rsid w:val="00FB521E"/>
    <w:rsid w:val="00FC0B32"/>
    <w:rsid w:val="00FC435D"/>
    <w:rsid w:val="00FC4F0C"/>
    <w:rsid w:val="00FC5189"/>
    <w:rsid w:val="00FC725A"/>
    <w:rsid w:val="00FC7AA1"/>
    <w:rsid w:val="00FD0583"/>
    <w:rsid w:val="00FD4BF0"/>
    <w:rsid w:val="00FD71CB"/>
    <w:rsid w:val="00FD78F0"/>
    <w:rsid w:val="00FE060F"/>
    <w:rsid w:val="00FE254A"/>
    <w:rsid w:val="00FE5952"/>
    <w:rsid w:val="00FE5E10"/>
    <w:rsid w:val="00FE7543"/>
    <w:rsid w:val="00FE76A4"/>
    <w:rsid w:val="00FF226A"/>
    <w:rsid w:val="00FF3DD5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D4079"/>
  <w15:chartTrackingRefBased/>
  <w15:docId w15:val="{90E4752B-C296-433B-BD63-CCE79F1D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/>
    <w:lsdException w:name="heading 6" w:semiHidden="1" w:uiPriority="0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568"/>
    <w:pPr>
      <w:widowControl w:val="0"/>
      <w:adjustRightInd w:val="0"/>
      <w:snapToGrid w:val="0"/>
      <w:spacing w:afterLines="20" w:after="20"/>
      <w:ind w:leftChars="200" w:left="200"/>
    </w:pPr>
    <w:rPr>
      <w:rFonts w:ascii="Segoe UI" w:eastAsia="宋体" w:hAnsi="Segoe UI"/>
      <w:color w:val="000000" w:themeColor="text1"/>
      <w:sz w:val="22"/>
    </w:rPr>
  </w:style>
  <w:style w:type="paragraph" w:styleId="1">
    <w:name w:val="heading 1"/>
    <w:basedOn w:val="a"/>
    <w:next w:val="a"/>
    <w:link w:val="1Char"/>
    <w:autoRedefine/>
    <w:qFormat/>
    <w:rsid w:val="00013776"/>
    <w:pPr>
      <w:numPr>
        <w:numId w:val="2"/>
      </w:numPr>
      <w:spacing w:beforeLines="50" w:before="50"/>
      <w:ind w:leftChars="0" w:left="200" w:hangingChars="200" w:hanging="200"/>
      <w:outlineLvl w:val="0"/>
    </w:pPr>
    <w:rPr>
      <w:rFonts w:eastAsia="黑体" w:cs="Times New Roman"/>
      <w:b/>
      <w:bCs/>
      <w:noProof/>
      <w:kern w:val="52"/>
      <w:sz w:val="28"/>
      <w:szCs w:val="24"/>
      <w:lang w:eastAsia="zh-TW"/>
    </w:rPr>
  </w:style>
  <w:style w:type="paragraph" w:styleId="2">
    <w:name w:val="heading 2"/>
    <w:basedOn w:val="a"/>
    <w:next w:val="a"/>
    <w:link w:val="2Char"/>
    <w:qFormat/>
    <w:rsid w:val="00013776"/>
    <w:pPr>
      <w:keepNext/>
      <w:keepLines/>
      <w:numPr>
        <w:ilvl w:val="1"/>
        <w:numId w:val="2"/>
      </w:numPr>
      <w:spacing w:beforeLines="30" w:before="30" w:afterLines="30" w:after="30"/>
      <w:ind w:leftChars="0" w:left="0"/>
      <w:outlineLvl w:val="1"/>
    </w:pPr>
    <w:rPr>
      <w:rFonts w:eastAsia="黑体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013776"/>
    <w:pPr>
      <w:keepNext/>
      <w:keepLines/>
      <w:numPr>
        <w:ilvl w:val="2"/>
        <w:numId w:val="2"/>
      </w:numPr>
      <w:spacing w:beforeLines="20" w:before="20"/>
      <w:ind w:leftChars="0" w:left="200" w:hangingChars="200" w:hanging="20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013776"/>
    <w:pPr>
      <w:keepNext/>
      <w:keepLines/>
      <w:numPr>
        <w:ilvl w:val="3"/>
        <w:numId w:val="2"/>
      </w:numPr>
      <w:spacing w:beforeLines="10" w:before="10" w:afterLines="10" w:after="10"/>
      <w:ind w:leftChars="0" w:left="200" w:hangingChars="200" w:hanging="200"/>
      <w:outlineLvl w:val="3"/>
    </w:pPr>
    <w:rPr>
      <w:rFonts w:eastAsia="黑体" w:cstheme="majorBidi"/>
      <w:bCs/>
      <w:szCs w:val="28"/>
    </w:rPr>
  </w:style>
  <w:style w:type="paragraph" w:styleId="5">
    <w:name w:val="heading 5"/>
    <w:aliases w:val="Tempo Heading 5,h5"/>
    <w:basedOn w:val="a"/>
    <w:next w:val="a"/>
    <w:link w:val="5Char"/>
    <w:rsid w:val="003D13FF"/>
    <w:pPr>
      <w:keepNext/>
      <w:widowControl/>
      <w:numPr>
        <w:ilvl w:val="4"/>
        <w:numId w:val="2"/>
      </w:numPr>
      <w:tabs>
        <w:tab w:val="num" w:pos="1008"/>
      </w:tabs>
      <w:spacing w:after="60"/>
      <w:ind w:firstLine="0"/>
      <w:outlineLvl w:val="4"/>
    </w:pPr>
    <w:rPr>
      <w:rFonts w:ascii="Arial" w:eastAsiaTheme="minorEastAsia" w:hAnsi="Arial" w:cs="Arial"/>
      <w:color w:val="auto"/>
      <w:kern w:val="0"/>
      <w:szCs w:val="20"/>
      <w:u w:val="single"/>
      <w:lang w:val="en-GB" w:eastAsia="en-US"/>
    </w:rPr>
  </w:style>
  <w:style w:type="paragraph" w:styleId="6">
    <w:name w:val="heading 6"/>
    <w:aliases w:val="h6"/>
    <w:basedOn w:val="a"/>
    <w:next w:val="a"/>
    <w:link w:val="6Char"/>
    <w:rsid w:val="004624C4"/>
    <w:pPr>
      <w:keepNext/>
      <w:keepLines/>
      <w:numPr>
        <w:ilvl w:val="6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9"/>
    <w:rsid w:val="003D13FF"/>
    <w:pPr>
      <w:keepNext/>
      <w:widowControl/>
      <w:tabs>
        <w:tab w:val="num" w:pos="1296"/>
      </w:tabs>
      <w:ind w:left="1296" w:hanging="1296"/>
      <w:jc w:val="both"/>
      <w:outlineLvl w:val="6"/>
    </w:pPr>
    <w:rPr>
      <w:rFonts w:ascii="Arial" w:eastAsiaTheme="minorEastAsia" w:hAnsi="Arial" w:cs="Arial"/>
      <w:i/>
      <w:iCs/>
      <w:color w:val="auto"/>
      <w:kern w:val="0"/>
      <w:szCs w:val="20"/>
      <w:lang w:val="en-GB" w:eastAsia="en-US"/>
    </w:rPr>
  </w:style>
  <w:style w:type="paragraph" w:styleId="8">
    <w:name w:val="heading 8"/>
    <w:basedOn w:val="a"/>
    <w:next w:val="a"/>
    <w:link w:val="8Char"/>
    <w:uiPriority w:val="99"/>
    <w:rsid w:val="003D13FF"/>
    <w:pPr>
      <w:keepNext/>
      <w:widowControl/>
      <w:tabs>
        <w:tab w:val="num" w:pos="1440"/>
      </w:tabs>
      <w:ind w:left="1440" w:hanging="1440"/>
      <w:outlineLvl w:val="7"/>
    </w:pPr>
    <w:rPr>
      <w:rFonts w:ascii="Arial" w:eastAsiaTheme="minorEastAsia" w:hAnsi="Arial" w:cs="Arial"/>
      <w:b/>
      <w:bCs/>
      <w:color w:val="auto"/>
      <w:kern w:val="0"/>
      <w:sz w:val="18"/>
      <w:szCs w:val="20"/>
      <w:lang w:val="en-GB" w:eastAsia="en-US"/>
    </w:rPr>
  </w:style>
  <w:style w:type="paragraph" w:styleId="9">
    <w:name w:val="heading 9"/>
    <w:basedOn w:val="a"/>
    <w:next w:val="a"/>
    <w:link w:val="9Char"/>
    <w:uiPriority w:val="99"/>
    <w:rsid w:val="003D13FF"/>
    <w:pPr>
      <w:keepNext/>
      <w:widowControl/>
      <w:tabs>
        <w:tab w:val="num" w:pos="1584"/>
      </w:tabs>
      <w:ind w:left="1584" w:hanging="1584"/>
      <w:outlineLvl w:val="8"/>
    </w:pPr>
    <w:rPr>
      <w:rFonts w:ascii="Arial" w:eastAsiaTheme="minorEastAsia" w:hAnsi="Arial" w:cs="Arial"/>
      <w:b/>
      <w:bCs/>
      <w:color w:val="0000FF"/>
      <w:kern w:val="0"/>
      <w:sz w:val="16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56F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6F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F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FE4"/>
    <w:rPr>
      <w:sz w:val="18"/>
      <w:szCs w:val="18"/>
    </w:rPr>
  </w:style>
  <w:style w:type="paragraph" w:styleId="a5">
    <w:name w:val="No Spacing"/>
    <w:link w:val="Char1"/>
    <w:uiPriority w:val="1"/>
    <w:qFormat/>
    <w:rsid w:val="00E56FE4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E56FE4"/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13776"/>
    <w:pPr>
      <w:tabs>
        <w:tab w:val="left" w:pos="880"/>
        <w:tab w:val="right" w:leader="dot" w:pos="10456"/>
      </w:tabs>
      <w:spacing w:before="120"/>
      <w:ind w:leftChars="0" w:left="420" w:hanging="420"/>
    </w:pPr>
    <w:rPr>
      <w:bCs/>
      <w:sz w:val="21"/>
      <w:szCs w:val="20"/>
    </w:rPr>
  </w:style>
  <w:style w:type="character" w:styleId="a6">
    <w:name w:val="Hyperlink"/>
    <w:basedOn w:val="a0"/>
    <w:uiPriority w:val="99"/>
    <w:unhideWhenUsed/>
    <w:rsid w:val="00E56FE4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E56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013776"/>
    <w:rPr>
      <w:rFonts w:ascii="Segoe UI" w:eastAsia="黑体" w:hAnsi="Segoe UI" w:cs="Times New Roman"/>
      <w:b/>
      <w:bCs/>
      <w:noProof/>
      <w:color w:val="000000" w:themeColor="text1"/>
      <w:kern w:val="52"/>
      <w:sz w:val="28"/>
      <w:szCs w:val="24"/>
      <w:lang w:eastAsia="zh-TW"/>
    </w:rPr>
  </w:style>
  <w:style w:type="paragraph" w:styleId="a8">
    <w:name w:val="Body Text"/>
    <w:basedOn w:val="a"/>
    <w:link w:val="Char2"/>
    <w:rsid w:val="00E56FE4"/>
    <w:pPr>
      <w:spacing w:line="240" w:lineRule="atLeast"/>
      <w:textAlignment w:val="baseline"/>
    </w:pPr>
    <w:rPr>
      <w:rFonts w:eastAsia="DFKai-SB"/>
      <w:kern w:val="0"/>
    </w:rPr>
  </w:style>
  <w:style w:type="character" w:customStyle="1" w:styleId="Char2">
    <w:name w:val="正文文本 Char"/>
    <w:basedOn w:val="a0"/>
    <w:link w:val="a8"/>
    <w:rsid w:val="00E56FE4"/>
    <w:rPr>
      <w:rFonts w:ascii="Times New Roman" w:eastAsia="DFKai-SB" w:hAnsi="Times New Roman" w:cs="Times New Roman"/>
      <w:kern w:val="0"/>
      <w:sz w:val="22"/>
      <w:szCs w:val="20"/>
      <w:lang w:eastAsia="zh-TW"/>
    </w:rPr>
  </w:style>
  <w:style w:type="paragraph" w:styleId="a9">
    <w:name w:val="List Paragraph"/>
    <w:basedOn w:val="a"/>
    <w:uiPriority w:val="34"/>
    <w:qFormat/>
    <w:rsid w:val="00E56FE4"/>
    <w:pPr>
      <w:ind w:firstLine="420"/>
    </w:pPr>
  </w:style>
  <w:style w:type="paragraph" w:styleId="TOC">
    <w:name w:val="TOC Heading"/>
    <w:basedOn w:val="10"/>
    <w:next w:val="a"/>
    <w:uiPriority w:val="39"/>
    <w:unhideWhenUsed/>
    <w:qFormat/>
    <w:rsid w:val="00F80119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bCs w:val="0"/>
      <w:color w:val="2B67F5"/>
      <w:kern w:val="0"/>
      <w:szCs w:val="32"/>
    </w:rPr>
  </w:style>
  <w:style w:type="paragraph" w:styleId="aa">
    <w:name w:val="Balloon Text"/>
    <w:basedOn w:val="a"/>
    <w:link w:val="Char3"/>
    <w:uiPriority w:val="99"/>
    <w:semiHidden/>
    <w:unhideWhenUsed/>
    <w:rsid w:val="00A157C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157C1"/>
    <w:rPr>
      <w:rFonts w:ascii="Times New Roman" w:eastAsia="PMingLiU" w:hAnsi="Times New Roman" w:cs="Times New Roman"/>
      <w:sz w:val="18"/>
      <w:szCs w:val="18"/>
      <w:lang w:eastAsia="zh-TW"/>
    </w:rPr>
  </w:style>
  <w:style w:type="character" w:customStyle="1" w:styleId="2Char">
    <w:name w:val="标题 2 Char"/>
    <w:basedOn w:val="a0"/>
    <w:link w:val="2"/>
    <w:rsid w:val="00013776"/>
    <w:rPr>
      <w:rFonts w:ascii="Segoe UI" w:eastAsia="黑体" w:hAnsi="Segoe UI" w:cstheme="majorBidi"/>
      <w:bCs/>
      <w:color w:val="000000" w:themeColor="text1"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13776"/>
    <w:pPr>
      <w:spacing w:before="120"/>
    </w:pPr>
    <w:rPr>
      <w:iCs/>
      <w:sz w:val="21"/>
      <w:szCs w:val="20"/>
    </w:rPr>
  </w:style>
  <w:style w:type="character" w:customStyle="1" w:styleId="4Char">
    <w:name w:val="标题 4 Char"/>
    <w:basedOn w:val="a0"/>
    <w:link w:val="4"/>
    <w:rsid w:val="00013776"/>
    <w:rPr>
      <w:rFonts w:ascii="Segoe UI" w:eastAsia="黑体" w:hAnsi="Segoe UI" w:cstheme="majorBidi"/>
      <w:bCs/>
      <w:color w:val="000000" w:themeColor="text1"/>
      <w:sz w:val="22"/>
      <w:szCs w:val="28"/>
    </w:rPr>
  </w:style>
  <w:style w:type="character" w:customStyle="1" w:styleId="6Char">
    <w:name w:val="标题 6 Char"/>
    <w:aliases w:val="h6 Char"/>
    <w:basedOn w:val="a0"/>
    <w:link w:val="6"/>
    <w:rsid w:val="00F13AAC"/>
    <w:rPr>
      <w:rFonts w:asciiTheme="majorHAnsi" w:eastAsiaTheme="majorEastAsia" w:hAnsiTheme="majorHAnsi" w:cstheme="majorBidi"/>
      <w:b/>
      <w:bCs/>
      <w:color w:val="000000" w:themeColor="text1"/>
      <w:sz w:val="22"/>
      <w:szCs w:val="24"/>
    </w:rPr>
  </w:style>
  <w:style w:type="paragraph" w:styleId="ab">
    <w:name w:val="Body Text Indent"/>
    <w:basedOn w:val="a"/>
    <w:link w:val="Char4"/>
    <w:uiPriority w:val="99"/>
    <w:unhideWhenUsed/>
    <w:rsid w:val="004624C4"/>
    <w:pPr>
      <w:spacing w:after="120"/>
      <w:ind w:left="420"/>
    </w:pPr>
  </w:style>
  <w:style w:type="character" w:customStyle="1" w:styleId="Char4">
    <w:name w:val="正文文本缩进 Char"/>
    <w:basedOn w:val="a0"/>
    <w:link w:val="ab"/>
    <w:uiPriority w:val="99"/>
    <w:rsid w:val="004624C4"/>
    <w:rPr>
      <w:rFonts w:ascii="Times New Roman" w:eastAsia="宋体" w:hAnsi="Times New Roman" w:cs="Times New Roman"/>
      <w:sz w:val="24"/>
      <w:szCs w:val="20"/>
      <w:lang w:eastAsia="zh-TW"/>
    </w:rPr>
  </w:style>
  <w:style w:type="paragraph" w:styleId="ac">
    <w:name w:val="Block Text"/>
    <w:basedOn w:val="a"/>
    <w:rsid w:val="004624C4"/>
    <w:pPr>
      <w:widowControl/>
      <w:tabs>
        <w:tab w:val="left" w:pos="10080"/>
      </w:tabs>
      <w:ind w:left="720" w:right="720"/>
    </w:pPr>
    <w:rPr>
      <w:kern w:val="0"/>
      <w:lang w:eastAsia="en-US"/>
    </w:rPr>
  </w:style>
  <w:style w:type="paragraph" w:styleId="ad">
    <w:name w:val="Date"/>
    <w:basedOn w:val="a"/>
    <w:next w:val="a"/>
    <w:link w:val="Char5"/>
    <w:uiPriority w:val="99"/>
    <w:semiHidden/>
    <w:unhideWhenUsed/>
    <w:rsid w:val="00B41BBD"/>
    <w:pPr>
      <w:ind w:leftChars="2500" w:left="100"/>
    </w:pPr>
  </w:style>
  <w:style w:type="character" w:customStyle="1" w:styleId="Char5">
    <w:name w:val="日期 Char"/>
    <w:basedOn w:val="a0"/>
    <w:link w:val="ad"/>
    <w:uiPriority w:val="99"/>
    <w:semiHidden/>
    <w:rsid w:val="00B41BBD"/>
    <w:rPr>
      <w:rFonts w:ascii="Times New Roman" w:eastAsia="宋体" w:hAnsi="Times New Roman" w:cs="Times New Roman"/>
      <w:sz w:val="24"/>
      <w:szCs w:val="20"/>
      <w:lang w:eastAsia="zh-TW"/>
    </w:rPr>
  </w:style>
  <w:style w:type="paragraph" w:styleId="ae">
    <w:name w:val="caption"/>
    <w:basedOn w:val="a"/>
    <w:next w:val="a"/>
    <w:link w:val="Char6"/>
    <w:qFormat/>
    <w:rsid w:val="008D5BC9"/>
    <w:pPr>
      <w:widowControl/>
      <w:jc w:val="both"/>
    </w:pPr>
    <w:rPr>
      <w:rFonts w:ascii="Arial" w:hAnsi="Arial" w:cs="Arial"/>
      <w:i/>
      <w:iCs/>
      <w:kern w:val="0"/>
      <w:lang w:val="en-GB" w:eastAsia="en-US"/>
    </w:rPr>
  </w:style>
  <w:style w:type="character" w:customStyle="1" w:styleId="Char6">
    <w:name w:val="题注 Char"/>
    <w:basedOn w:val="a0"/>
    <w:link w:val="ae"/>
    <w:qFormat/>
    <w:rsid w:val="008D5BC9"/>
    <w:rPr>
      <w:rFonts w:ascii="Arial" w:hAnsi="Arial" w:cs="Arial"/>
      <w:i/>
      <w:iCs/>
      <w:kern w:val="0"/>
      <w:sz w:val="22"/>
      <w:szCs w:val="20"/>
      <w:lang w:val="en-GB" w:eastAsia="en-US"/>
    </w:rPr>
  </w:style>
  <w:style w:type="paragraph" w:styleId="af">
    <w:name w:val="Plain Text"/>
    <w:basedOn w:val="a"/>
    <w:link w:val="Char7"/>
    <w:rsid w:val="0066692D"/>
    <w:pPr>
      <w:widowControl/>
    </w:pPr>
    <w:rPr>
      <w:rFonts w:ascii="Arial" w:hAnsi="Arial" w:cs="Courier New"/>
      <w:kern w:val="0"/>
      <w:sz w:val="16"/>
      <w:lang w:val="en-GB" w:eastAsia="en-US"/>
    </w:rPr>
  </w:style>
  <w:style w:type="character" w:customStyle="1" w:styleId="Char7">
    <w:name w:val="纯文本 Char"/>
    <w:basedOn w:val="a0"/>
    <w:link w:val="af"/>
    <w:rsid w:val="0066692D"/>
    <w:rPr>
      <w:rFonts w:ascii="Arial" w:eastAsia="宋体" w:hAnsi="Arial" w:cs="Courier New"/>
      <w:kern w:val="0"/>
      <w:sz w:val="16"/>
      <w:szCs w:val="20"/>
      <w:lang w:val="en-GB" w:eastAsia="en-US"/>
    </w:rPr>
  </w:style>
  <w:style w:type="paragraph" w:styleId="30">
    <w:name w:val="Body Text Indent 3"/>
    <w:basedOn w:val="a"/>
    <w:link w:val="3Char0"/>
    <w:uiPriority w:val="99"/>
    <w:semiHidden/>
    <w:unhideWhenUsed/>
    <w:rsid w:val="00A138B2"/>
    <w:pPr>
      <w:spacing w:after="120"/>
      <w:ind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uiPriority w:val="99"/>
    <w:semiHidden/>
    <w:rsid w:val="00A138B2"/>
    <w:rPr>
      <w:rFonts w:ascii="Times New Roman" w:eastAsia="宋体" w:hAnsi="Times New Roman" w:cs="Times New Roman"/>
      <w:sz w:val="16"/>
      <w:szCs w:val="16"/>
      <w:lang w:eastAsia="zh-TW"/>
    </w:rPr>
  </w:style>
  <w:style w:type="character" w:customStyle="1" w:styleId="3Char">
    <w:name w:val="标题 3 Char"/>
    <w:basedOn w:val="a0"/>
    <w:link w:val="3"/>
    <w:rsid w:val="00013776"/>
    <w:rPr>
      <w:rFonts w:ascii="Segoe UI" w:eastAsia="黑体" w:hAnsi="Segoe UI"/>
      <w:bCs/>
      <w:color w:val="000000" w:themeColor="text1"/>
      <w:sz w:val="24"/>
      <w:szCs w:val="32"/>
    </w:rPr>
  </w:style>
  <w:style w:type="character" w:customStyle="1" w:styleId="A50">
    <w:name w:val="A5"/>
    <w:uiPriority w:val="99"/>
    <w:rsid w:val="00B56D74"/>
    <w:rPr>
      <w:rFonts w:cs="Cambria"/>
      <w:color w:val="000000"/>
      <w:sz w:val="18"/>
      <w:szCs w:val="18"/>
    </w:rPr>
  </w:style>
  <w:style w:type="paragraph" w:customStyle="1" w:styleId="Pa13">
    <w:name w:val="Pa13"/>
    <w:basedOn w:val="a"/>
    <w:next w:val="a"/>
    <w:uiPriority w:val="99"/>
    <w:rsid w:val="00F36ADD"/>
    <w:pPr>
      <w:autoSpaceDE w:val="0"/>
      <w:autoSpaceDN w:val="0"/>
      <w:spacing w:line="220" w:lineRule="atLeast"/>
    </w:pPr>
    <w:rPr>
      <w:rFonts w:ascii="Cambria" w:eastAsiaTheme="minorEastAsia" w:hAnsi="Cambria"/>
      <w:color w:val="auto"/>
      <w:kern w:val="0"/>
      <w:szCs w:val="24"/>
    </w:rPr>
  </w:style>
  <w:style w:type="character" w:styleId="af0">
    <w:name w:val="Intense Emphasis"/>
    <w:basedOn w:val="a0"/>
    <w:uiPriority w:val="21"/>
    <w:qFormat/>
    <w:rsid w:val="00F80119"/>
    <w:rPr>
      <w:i/>
      <w:iCs/>
      <w:color w:val="2B67F5"/>
    </w:rPr>
  </w:style>
  <w:style w:type="character" w:customStyle="1" w:styleId="5Char">
    <w:name w:val="标题 5 Char"/>
    <w:aliases w:val="Tempo Heading 5 Char,h5 Char"/>
    <w:basedOn w:val="a0"/>
    <w:link w:val="5"/>
    <w:rsid w:val="003D13FF"/>
    <w:rPr>
      <w:rFonts w:ascii="Arial" w:hAnsi="Arial" w:cs="Arial"/>
      <w:kern w:val="0"/>
      <w:sz w:val="22"/>
      <w:szCs w:val="20"/>
      <w:u w:val="single"/>
      <w:lang w:val="en-GB" w:eastAsia="en-US"/>
    </w:rPr>
  </w:style>
  <w:style w:type="character" w:customStyle="1" w:styleId="7Char">
    <w:name w:val="标题 7 Char"/>
    <w:basedOn w:val="a0"/>
    <w:link w:val="7"/>
    <w:uiPriority w:val="99"/>
    <w:rsid w:val="003D13FF"/>
    <w:rPr>
      <w:rFonts w:ascii="Arial" w:hAnsi="Arial" w:cs="Arial"/>
      <w:i/>
      <w:iCs/>
      <w:kern w:val="0"/>
      <w:sz w:val="22"/>
      <w:szCs w:val="20"/>
      <w:lang w:val="en-GB" w:eastAsia="en-US"/>
    </w:rPr>
  </w:style>
  <w:style w:type="character" w:customStyle="1" w:styleId="8Char">
    <w:name w:val="标题 8 Char"/>
    <w:basedOn w:val="a0"/>
    <w:link w:val="8"/>
    <w:uiPriority w:val="99"/>
    <w:rsid w:val="003D13FF"/>
    <w:rPr>
      <w:rFonts w:ascii="Arial" w:hAnsi="Arial" w:cs="Arial"/>
      <w:b/>
      <w:bCs/>
      <w:kern w:val="0"/>
      <w:sz w:val="18"/>
      <w:szCs w:val="20"/>
      <w:lang w:val="en-GB" w:eastAsia="en-US"/>
    </w:rPr>
  </w:style>
  <w:style w:type="character" w:customStyle="1" w:styleId="9Char">
    <w:name w:val="标题 9 Char"/>
    <w:basedOn w:val="a0"/>
    <w:link w:val="9"/>
    <w:uiPriority w:val="99"/>
    <w:rsid w:val="003D13FF"/>
    <w:rPr>
      <w:rFonts w:ascii="Arial" w:hAnsi="Arial" w:cs="Arial"/>
      <w:b/>
      <w:bCs/>
      <w:color w:val="0000FF"/>
      <w:kern w:val="0"/>
      <w:sz w:val="16"/>
      <w:szCs w:val="20"/>
      <w:lang w:val="en-GB" w:eastAsia="en-US"/>
    </w:rPr>
  </w:style>
  <w:style w:type="paragraph" w:customStyle="1" w:styleId="Default">
    <w:name w:val="Default"/>
    <w:uiPriority w:val="99"/>
    <w:rsid w:val="00101AB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Pa27">
    <w:name w:val="Pa27"/>
    <w:basedOn w:val="Default"/>
    <w:next w:val="Default"/>
    <w:uiPriority w:val="99"/>
    <w:rsid w:val="004437E1"/>
    <w:pPr>
      <w:spacing w:line="220" w:lineRule="atLeast"/>
    </w:pPr>
    <w:rPr>
      <w:rFonts w:ascii="Cambria" w:hAnsi="Cambria" w:cstheme="minorBidi"/>
      <w:color w:val="auto"/>
    </w:rPr>
  </w:style>
  <w:style w:type="paragraph" w:styleId="31">
    <w:name w:val="toc 3"/>
    <w:basedOn w:val="a"/>
    <w:next w:val="a"/>
    <w:autoRedefine/>
    <w:uiPriority w:val="39"/>
    <w:unhideWhenUsed/>
    <w:rsid w:val="00013776"/>
    <w:pPr>
      <w:adjustRightInd/>
      <w:ind w:leftChars="400" w:left="400"/>
    </w:pPr>
    <w:rPr>
      <w:sz w:val="21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426FF"/>
    <w:pPr>
      <w:ind w:left="660"/>
    </w:pPr>
    <w:rPr>
      <w:rFonts w:asciiTheme="minorHAnsi" w:eastAsiaTheme="minorHAnsi"/>
      <w:sz w:val="20"/>
      <w:szCs w:val="20"/>
    </w:rPr>
  </w:style>
  <w:style w:type="paragraph" w:customStyle="1" w:styleId="Pa16">
    <w:name w:val="Pa16"/>
    <w:basedOn w:val="Default"/>
    <w:next w:val="Default"/>
    <w:uiPriority w:val="99"/>
    <w:rsid w:val="00C568ED"/>
    <w:pPr>
      <w:spacing w:line="220" w:lineRule="atLeast"/>
    </w:pPr>
    <w:rPr>
      <w:rFonts w:ascii="Cambria" w:hAnsi="Cambria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C568ED"/>
    <w:pPr>
      <w:spacing w:line="220" w:lineRule="atLeast"/>
    </w:pPr>
    <w:rPr>
      <w:rFonts w:ascii="Cambria" w:hAnsi="Cambria" w:cstheme="minorBidi"/>
      <w:color w:val="auto"/>
    </w:rPr>
  </w:style>
  <w:style w:type="character" w:styleId="af1">
    <w:name w:val="annotation reference"/>
    <w:basedOn w:val="a0"/>
    <w:uiPriority w:val="99"/>
    <w:semiHidden/>
    <w:unhideWhenUsed/>
    <w:rsid w:val="00474BF7"/>
    <w:rPr>
      <w:sz w:val="18"/>
      <w:szCs w:val="18"/>
    </w:rPr>
  </w:style>
  <w:style w:type="paragraph" w:styleId="af2">
    <w:name w:val="annotation text"/>
    <w:basedOn w:val="a"/>
    <w:link w:val="Char8"/>
    <w:uiPriority w:val="99"/>
    <w:unhideWhenUsed/>
    <w:rsid w:val="00474BF7"/>
  </w:style>
  <w:style w:type="character" w:customStyle="1" w:styleId="Char8">
    <w:name w:val="批注文字 Char"/>
    <w:basedOn w:val="a0"/>
    <w:link w:val="af2"/>
    <w:uiPriority w:val="99"/>
    <w:rsid w:val="00474BF7"/>
    <w:rPr>
      <w:rFonts w:ascii="Calibri" w:eastAsia="宋体" w:hAnsi="Calibri"/>
      <w:color w:val="000000" w:themeColor="text1"/>
      <w:sz w:val="24"/>
    </w:rPr>
  </w:style>
  <w:style w:type="paragraph" w:styleId="af3">
    <w:name w:val="Title"/>
    <w:basedOn w:val="10"/>
    <w:next w:val="1"/>
    <w:link w:val="Char9"/>
    <w:uiPriority w:val="10"/>
    <w:qFormat/>
    <w:rsid w:val="00956939"/>
    <w:pPr>
      <w:spacing w:before="163"/>
      <w:ind w:firstLine="480"/>
    </w:pPr>
    <w:rPr>
      <w:rFonts w:eastAsia="黑体"/>
      <w:b/>
      <w:color w:val="2B67F5"/>
      <w:sz w:val="52"/>
      <w:lang w:val="zh-CN"/>
    </w:rPr>
  </w:style>
  <w:style w:type="character" w:customStyle="1" w:styleId="Char9">
    <w:name w:val="标题 Char"/>
    <w:basedOn w:val="a0"/>
    <w:link w:val="af3"/>
    <w:uiPriority w:val="10"/>
    <w:qFormat/>
    <w:rsid w:val="00956939"/>
    <w:rPr>
      <w:rFonts w:ascii="Segoe UI" w:eastAsia="黑体" w:hAnsi="Segoe UI"/>
      <w:b/>
      <w:bCs/>
      <w:color w:val="2B67F5"/>
      <w:sz w:val="52"/>
      <w:szCs w:val="20"/>
      <w:lang w:val="zh-CN"/>
    </w:rPr>
  </w:style>
  <w:style w:type="paragraph" w:customStyle="1" w:styleId="Figurecaption">
    <w:name w:val="Figure caption"/>
    <w:basedOn w:val="a"/>
    <w:rsid w:val="00184A3E"/>
    <w:pPr>
      <w:widowControl/>
      <w:numPr>
        <w:numId w:val="1"/>
      </w:numPr>
      <w:spacing w:line="200" w:lineRule="exact"/>
      <w:ind w:right="360" w:firstLine="0"/>
      <w:jc w:val="both"/>
    </w:pPr>
    <w:rPr>
      <w:rFonts w:ascii="Arial" w:hAnsi="Arial" w:cs="Arial"/>
      <w:color w:val="auto"/>
      <w:kern w:val="0"/>
      <w:sz w:val="18"/>
      <w:szCs w:val="20"/>
      <w:lang w:eastAsia="en-US"/>
    </w:rPr>
  </w:style>
  <w:style w:type="table" w:styleId="5-3">
    <w:name w:val="Grid Table 5 Dark Accent 3"/>
    <w:basedOn w:val="a1"/>
    <w:uiPriority w:val="50"/>
    <w:rsid w:val="00CC5A9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af4">
    <w:name w:val="Grid Table Light"/>
    <w:basedOn w:val="a1"/>
    <w:uiPriority w:val="40"/>
    <w:rsid w:val="00CC5A9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Strong"/>
    <w:basedOn w:val="a0"/>
    <w:uiPriority w:val="22"/>
    <w:qFormat/>
    <w:rsid w:val="00736687"/>
    <w:rPr>
      <w:b/>
      <w:bCs/>
    </w:rPr>
  </w:style>
  <w:style w:type="character" w:styleId="af6">
    <w:name w:val="Emphasis"/>
    <w:basedOn w:val="a0"/>
    <w:uiPriority w:val="20"/>
    <w:qFormat/>
    <w:rsid w:val="00736687"/>
    <w:rPr>
      <w:i/>
      <w:iCs/>
    </w:rPr>
  </w:style>
  <w:style w:type="paragraph" w:styleId="50">
    <w:name w:val="toc 5"/>
    <w:basedOn w:val="a"/>
    <w:next w:val="a"/>
    <w:autoRedefine/>
    <w:uiPriority w:val="39"/>
    <w:unhideWhenUsed/>
    <w:rsid w:val="00E94B61"/>
    <w:pPr>
      <w:ind w:left="880"/>
    </w:pPr>
    <w:rPr>
      <w:rFonts w:asciiTheme="minorHAnsi"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E94B61"/>
    <w:pPr>
      <w:ind w:left="1100"/>
    </w:pPr>
    <w:rPr>
      <w:rFonts w:asciiTheme="minorHAnsi"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E94B61"/>
    <w:pPr>
      <w:ind w:left="1320"/>
    </w:pPr>
    <w:rPr>
      <w:rFonts w:asciiTheme="minorHAnsi"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E94B61"/>
    <w:pPr>
      <w:ind w:left="1540"/>
    </w:pPr>
    <w:rPr>
      <w:rFonts w:asciiTheme="minorHAnsi"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E94B61"/>
    <w:pPr>
      <w:ind w:left="1760"/>
    </w:pPr>
    <w:rPr>
      <w:rFonts w:asciiTheme="minorHAnsi" w:eastAsiaTheme="minorHAnsi"/>
      <w:sz w:val="20"/>
      <w:szCs w:val="20"/>
    </w:rPr>
  </w:style>
  <w:style w:type="paragraph" w:customStyle="1" w:styleId="af7">
    <w:name w:val="图表表格标题"/>
    <w:basedOn w:val="ae"/>
    <w:link w:val="Chara"/>
    <w:qFormat/>
    <w:rsid w:val="009601E9"/>
    <w:pPr>
      <w:jc w:val="center"/>
    </w:pPr>
    <w:rPr>
      <w:rFonts w:ascii="Segoe UI" w:hAnsi="Segoe UI"/>
      <w:b/>
      <w:i w:val="0"/>
    </w:rPr>
  </w:style>
  <w:style w:type="paragraph" w:customStyle="1" w:styleId="af8">
    <w:name w:val="表格正文"/>
    <w:basedOn w:val="a"/>
    <w:link w:val="Charb"/>
    <w:qFormat/>
    <w:rsid w:val="00013776"/>
    <w:pPr>
      <w:ind w:leftChars="0" w:left="0"/>
    </w:pPr>
  </w:style>
  <w:style w:type="character" w:customStyle="1" w:styleId="Chara">
    <w:name w:val="图表表格标题 Char"/>
    <w:basedOn w:val="Char6"/>
    <w:link w:val="af7"/>
    <w:rsid w:val="009601E9"/>
    <w:rPr>
      <w:rFonts w:ascii="Segoe UI" w:eastAsia="宋体" w:hAnsi="Segoe UI" w:cs="Arial"/>
      <w:b/>
      <w:i w:val="0"/>
      <w:iCs/>
      <w:color w:val="000000" w:themeColor="text1"/>
      <w:kern w:val="0"/>
      <w:sz w:val="22"/>
      <w:szCs w:val="20"/>
      <w:lang w:val="en-GB" w:eastAsia="en-US"/>
    </w:rPr>
  </w:style>
  <w:style w:type="character" w:styleId="af9">
    <w:name w:val="Placeholder Text"/>
    <w:basedOn w:val="a0"/>
    <w:uiPriority w:val="99"/>
    <w:semiHidden/>
    <w:rsid w:val="00785229"/>
    <w:rPr>
      <w:color w:val="808080"/>
    </w:rPr>
  </w:style>
  <w:style w:type="character" w:customStyle="1" w:styleId="Charb">
    <w:name w:val="表格正文 Char"/>
    <w:basedOn w:val="a0"/>
    <w:link w:val="af8"/>
    <w:rsid w:val="00013776"/>
    <w:rPr>
      <w:rFonts w:ascii="Segoe UI" w:eastAsia="宋体" w:hAnsi="Segoe UI"/>
      <w:color w:val="000000" w:themeColor="text1"/>
      <w:sz w:val="22"/>
    </w:rPr>
  </w:style>
  <w:style w:type="paragraph" w:styleId="afa">
    <w:name w:val="Intense Quote"/>
    <w:basedOn w:val="a"/>
    <w:next w:val="a"/>
    <w:link w:val="Charc"/>
    <w:uiPriority w:val="30"/>
    <w:qFormat/>
    <w:rsid w:val="00F80119"/>
    <w:pPr>
      <w:pBdr>
        <w:top w:val="single" w:sz="4" w:space="10" w:color="2B67F5"/>
        <w:bottom w:val="single" w:sz="4" w:space="10" w:color="2B67F5"/>
      </w:pBdr>
      <w:spacing w:before="360" w:after="360"/>
      <w:ind w:left="864" w:right="864"/>
      <w:jc w:val="center"/>
    </w:pPr>
    <w:rPr>
      <w:i/>
      <w:iCs/>
      <w:color w:val="2B67F5"/>
    </w:rPr>
  </w:style>
  <w:style w:type="character" w:customStyle="1" w:styleId="Charc">
    <w:name w:val="明显引用 Char"/>
    <w:basedOn w:val="a0"/>
    <w:link w:val="afa"/>
    <w:uiPriority w:val="30"/>
    <w:rsid w:val="00F80119"/>
    <w:rPr>
      <w:rFonts w:ascii="Segoe UI" w:eastAsia="宋体" w:hAnsi="Segoe UI"/>
      <w:i/>
      <w:iCs/>
      <w:color w:val="2B67F5"/>
      <w:sz w:val="22"/>
    </w:rPr>
  </w:style>
  <w:style w:type="character" w:styleId="afb">
    <w:name w:val="Intense Reference"/>
    <w:basedOn w:val="a0"/>
    <w:uiPriority w:val="32"/>
    <w:qFormat/>
    <w:rsid w:val="00F80119"/>
    <w:rPr>
      <w:b/>
      <w:bCs/>
      <w:smallCaps/>
      <w:color w:val="2B67F5"/>
      <w:spacing w:val="5"/>
    </w:rPr>
  </w:style>
  <w:style w:type="character" w:customStyle="1" w:styleId="text-only1">
    <w:name w:val="text-only1"/>
    <w:basedOn w:val="a0"/>
    <w:rsid w:val="001E535E"/>
  </w:style>
  <w:style w:type="paragraph" w:styleId="afc">
    <w:name w:val="annotation subject"/>
    <w:basedOn w:val="af2"/>
    <w:next w:val="af2"/>
    <w:link w:val="Chard"/>
    <w:uiPriority w:val="99"/>
    <w:semiHidden/>
    <w:unhideWhenUsed/>
    <w:rsid w:val="000F089F"/>
    <w:rPr>
      <w:b/>
      <w:bCs/>
    </w:rPr>
  </w:style>
  <w:style w:type="character" w:customStyle="1" w:styleId="Chard">
    <w:name w:val="批注主题 Char"/>
    <w:basedOn w:val="Char8"/>
    <w:link w:val="afc"/>
    <w:uiPriority w:val="99"/>
    <w:semiHidden/>
    <w:rsid w:val="000F089F"/>
    <w:rPr>
      <w:rFonts w:ascii="Segoe UI" w:eastAsia="宋体" w:hAnsi="Segoe UI"/>
      <w:b/>
      <w:b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hyperlink" Target="http://gitlab.hobot.cc/HCPG/j3-prototype-bsp/u-boot-2019.04/tree/j5-ddr-test-vol-adjust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oleObject" Target="embeddings/oleObject1.bin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4.emf"/><Relationship Id="rId27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ewen.li\AppData\Roaming\LarkShell\sdk_storage\07c22a3d41d6ffc70397faa7ad80509f\resources\files\QMS%20document%20template%202020042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0B22068AE54895AE3BBD357AD7B9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3DFF19-A920-4BAA-918A-380F63C559CF}"/>
      </w:docPartPr>
      <w:docPartBody>
        <w:p w:rsidR="00185BAD" w:rsidRDefault="00532E47">
          <w:pPr>
            <w:pStyle w:val="EF0B22068AE54895AE3BBD357AD7B934"/>
          </w:pPr>
          <w:r w:rsidRPr="00B54802">
            <w:rPr>
              <w:rStyle w:val="a3"/>
            </w:rPr>
            <w:t>[</w:t>
          </w:r>
          <w:r w:rsidRPr="00B54802">
            <w:rPr>
              <w:rStyle w:val="a3"/>
            </w:rPr>
            <w:t>标题</w:t>
          </w:r>
          <w:r w:rsidRPr="00B54802">
            <w:rPr>
              <w:rStyle w:val="a3"/>
            </w:rPr>
            <w:t>]</w:t>
          </w:r>
        </w:p>
      </w:docPartBody>
    </w:docPart>
    <w:docPart>
      <w:docPartPr>
        <w:name w:val="7B09A69BD1A04360A7860360BFD100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67D364-7EDA-44FB-BD65-93D2060E7C3D}"/>
      </w:docPartPr>
      <w:docPartBody>
        <w:p w:rsidR="00185BAD" w:rsidRDefault="00532E47">
          <w:pPr>
            <w:pStyle w:val="7B09A69BD1A04360A7860360BFD100D7"/>
          </w:pPr>
          <w:r w:rsidRPr="0013037D">
            <w:rPr>
              <w:rStyle w:val="a3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47"/>
    <w:rsid w:val="00174A95"/>
    <w:rsid w:val="00185BAD"/>
    <w:rsid w:val="004A4F5A"/>
    <w:rsid w:val="00532E47"/>
    <w:rsid w:val="005E159D"/>
    <w:rsid w:val="00631247"/>
    <w:rsid w:val="007A480C"/>
    <w:rsid w:val="007C402E"/>
    <w:rsid w:val="007D101B"/>
    <w:rsid w:val="007E0145"/>
    <w:rsid w:val="009A6D9E"/>
    <w:rsid w:val="009B2461"/>
    <w:rsid w:val="009C258B"/>
    <w:rsid w:val="009E07A9"/>
    <w:rsid w:val="00C45B09"/>
    <w:rsid w:val="00C570EE"/>
    <w:rsid w:val="00CB3B16"/>
    <w:rsid w:val="00CF5793"/>
    <w:rsid w:val="00D076A4"/>
    <w:rsid w:val="00D65B68"/>
    <w:rsid w:val="00E54F2F"/>
    <w:rsid w:val="00E56A16"/>
    <w:rsid w:val="00F4268C"/>
    <w:rsid w:val="00FA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F0B22068AE54895AE3BBD357AD7B934">
    <w:name w:val="EF0B22068AE54895AE3BBD357AD7B934"/>
    <w:pPr>
      <w:widowControl w:val="0"/>
      <w:jc w:val="both"/>
    </w:pPr>
  </w:style>
  <w:style w:type="paragraph" w:customStyle="1" w:styleId="7B09A69BD1A04360A7860360BFD100D7">
    <w:name w:val="7B09A69BD1A04360A7860360BFD100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3C4A4F-395F-4055-9B3D-04E687D9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QMS document template 20200428 (1).dotx</Template>
  <TotalTime>4331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Safety procedure</vt:lpstr>
    </vt:vector>
  </TitlesOfParts>
  <Company>HORIZON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DDR电压调整进行DDR测试</dc:title>
  <dc:subject/>
  <dc:creator>xiang.cai</dc:creator>
  <cp:keywords/>
  <dc:description/>
  <cp:lastModifiedBy>Microsoft 帐户</cp:lastModifiedBy>
  <cp:revision>35</cp:revision>
  <dcterms:created xsi:type="dcterms:W3CDTF">2021-05-28T02:31:00Z</dcterms:created>
  <dcterms:modified xsi:type="dcterms:W3CDTF">2021-12-06T12:25:00Z</dcterms:modified>
</cp:coreProperties>
</file>